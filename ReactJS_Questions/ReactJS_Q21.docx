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267E3" w14:textId="6427A295" w:rsidR="00DE0288" w:rsidRPr="004213FC" w:rsidRDefault="00A90B88" w:rsidP="004213FC">
      <w:pPr>
        <w:pStyle w:val="Heading1"/>
        <w:spacing w:line="276" w:lineRule="auto"/>
        <w:ind w:left="-397" w:right="-397"/>
        <w:rPr>
          <w:rFonts w:asciiTheme="minorHAnsi" w:hAnsiTheme="minorHAnsi" w:cstheme="minorHAnsi"/>
          <w:sz w:val="24"/>
          <w:szCs w:val="24"/>
        </w:rPr>
      </w:pPr>
      <w:r w:rsidRPr="004213FC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C683B9" wp14:editId="425D6357">
                <wp:simplePos x="0" y="0"/>
                <wp:positionH relativeFrom="margin">
                  <wp:align>right</wp:align>
                </wp:positionH>
                <wp:positionV relativeFrom="paragraph">
                  <wp:posOffset>4055165</wp:posOffset>
                </wp:positionV>
                <wp:extent cx="6980914" cy="2480807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0914" cy="24808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08E76" w14:textId="044FC135" w:rsidR="00DE0288" w:rsidRPr="00A90B88" w:rsidRDefault="00A90B88" w:rsidP="00A90B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A90B8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REACT JS ASSIGNMENT</w:t>
                            </w:r>
                          </w:p>
                          <w:p w14:paraId="177F4627" w14:textId="08B30C9B" w:rsidR="00A90B88" w:rsidRDefault="00A90B88" w:rsidP="00DE028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24"/>
                              </w:rPr>
                            </w:pPr>
                          </w:p>
                          <w:p w14:paraId="57F73FE5" w14:textId="45958359" w:rsidR="00A90B88" w:rsidRDefault="00A90B88" w:rsidP="00DE028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24"/>
                              </w:rPr>
                            </w:pPr>
                          </w:p>
                          <w:p w14:paraId="13DCC0E1" w14:textId="1A6EF2A0" w:rsidR="00A90B88" w:rsidRDefault="00A90B88" w:rsidP="00DE028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24"/>
                              </w:rPr>
                            </w:pPr>
                          </w:p>
                          <w:p w14:paraId="2D5EB499" w14:textId="0658C555" w:rsidR="00A90B88" w:rsidRPr="00733EBA" w:rsidRDefault="00A90B88" w:rsidP="00A90B88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24"/>
                              </w:rPr>
                              <w:t>Amisha Kumari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C683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98.5pt;margin-top:319.3pt;width:549.7pt;height:195.35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" filled="f" stroked="f">
                <v:textbox>
                  <w:txbxContent>
                    <w:p w14:paraId="28908E76" w14:textId="044FC135" w:rsidR="00DE0288" w:rsidRPr="00A90B88" w:rsidRDefault="00A90B88" w:rsidP="00A90B8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A90B8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REACT JS ASSIGNMENT</w:t>
                      </w:r>
                    </w:p>
                    <w:p w14:paraId="177F4627" w14:textId="08B30C9B" w:rsidR="00A90B88" w:rsidRDefault="00A90B88" w:rsidP="00DE0288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24"/>
                        </w:rPr>
                      </w:pPr>
                    </w:p>
                    <w:p w14:paraId="57F73FE5" w14:textId="45958359" w:rsidR="00A90B88" w:rsidRDefault="00A90B88" w:rsidP="00DE0288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24"/>
                        </w:rPr>
                      </w:pPr>
                    </w:p>
                    <w:p w14:paraId="13DCC0E1" w14:textId="1A6EF2A0" w:rsidR="00A90B88" w:rsidRDefault="00A90B88" w:rsidP="00DE0288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24"/>
                        </w:rPr>
                      </w:pPr>
                    </w:p>
                    <w:p w14:paraId="2D5EB499" w14:textId="0658C555" w:rsidR="00A90B88" w:rsidRPr="00733EBA" w:rsidRDefault="00A90B88" w:rsidP="00A90B88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24"/>
                        </w:rPr>
                        <w:t>Amisha Kumari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5480" w:rsidRPr="004213FC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0214E3E0" wp14:editId="4252E579">
            <wp:extent cx="7534275" cy="10658475"/>
            <wp:effectExtent l="0" t="0" r="0" b="0"/>
            <wp:docPr id="1" name="Picture 1" descr="8289 - DBS Word Doc Letterhead FA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289 - DBS Word Doc Letterhead FA_CMY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1065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84B41" w14:textId="77777777" w:rsidR="00DE0288" w:rsidRPr="004213FC" w:rsidRDefault="00DE0288" w:rsidP="004213FC">
      <w:pPr>
        <w:tabs>
          <w:tab w:val="left" w:pos="8087"/>
        </w:tabs>
        <w:ind w:left="709" w:firstLine="11"/>
        <w:rPr>
          <w:rFonts w:asciiTheme="minorHAnsi" w:hAnsiTheme="minorHAnsi" w:cstheme="minorHAnsi"/>
          <w:sz w:val="24"/>
          <w:szCs w:val="24"/>
          <w:lang w:eastAsia="en-US"/>
        </w:rPr>
      </w:pPr>
    </w:p>
    <w:p w14:paraId="53ABC984" w14:textId="385A87AE" w:rsidR="00733EBA" w:rsidRPr="004213FC" w:rsidRDefault="00733EBA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b/>
          <w:bCs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 xml:space="preserve">1] how to filter the array data in </w:t>
      </w:r>
      <w:proofErr w:type="spellStart"/>
      <w:r w:rsidRPr="004213F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javascript</w:t>
      </w:r>
      <w:proofErr w:type="spellEnd"/>
      <w:r w:rsidRPr="004213F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 xml:space="preserve"> react</w:t>
      </w:r>
    </w:p>
    <w:p w14:paraId="63C2E657" w14:textId="5C5096BD" w:rsidR="00E70972" w:rsidRPr="004213FC" w:rsidRDefault="00733EBA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-&gt;</w:t>
      </w:r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</w:t>
      </w:r>
      <w:r w:rsidR="00E70972" w:rsidRPr="004213FC">
        <w:rPr>
          <w:rFonts w:asciiTheme="minorHAnsi" w:hAnsiTheme="minorHAnsi" w:cstheme="minorHAnsi"/>
          <w:sz w:val="24"/>
          <w:szCs w:val="24"/>
          <w:lang w:eastAsia="en-US"/>
        </w:rPr>
        <w:t>const names = ['</w:t>
      </w:r>
      <w:proofErr w:type="spellStart"/>
      <w:r w:rsidR="00E70972" w:rsidRPr="004213FC">
        <w:rPr>
          <w:rFonts w:asciiTheme="minorHAnsi" w:hAnsiTheme="minorHAnsi" w:cstheme="minorHAnsi"/>
          <w:sz w:val="24"/>
          <w:szCs w:val="24"/>
          <w:lang w:eastAsia="en-US"/>
        </w:rPr>
        <w:t>Eshan</w:t>
      </w:r>
      <w:proofErr w:type="spellEnd"/>
      <w:r w:rsidR="00E70972" w:rsidRPr="004213FC">
        <w:rPr>
          <w:rFonts w:asciiTheme="minorHAnsi" w:hAnsiTheme="minorHAnsi" w:cstheme="minorHAnsi"/>
          <w:sz w:val="24"/>
          <w:szCs w:val="24"/>
          <w:lang w:eastAsia="en-US"/>
        </w:rPr>
        <w:t>', 'Shawn', 'Ariana', '</w:t>
      </w:r>
      <w:proofErr w:type="spellStart"/>
      <w:r w:rsidR="00E70972" w:rsidRPr="004213FC">
        <w:rPr>
          <w:rFonts w:asciiTheme="minorHAnsi" w:hAnsiTheme="minorHAnsi" w:cstheme="minorHAnsi"/>
          <w:sz w:val="24"/>
          <w:szCs w:val="24"/>
          <w:lang w:eastAsia="en-US"/>
        </w:rPr>
        <w:t>Maluma</w:t>
      </w:r>
      <w:proofErr w:type="spellEnd"/>
      <w:r w:rsidR="00E70972" w:rsidRPr="004213FC">
        <w:rPr>
          <w:rFonts w:asciiTheme="minorHAnsi" w:hAnsiTheme="minorHAnsi" w:cstheme="minorHAnsi"/>
          <w:sz w:val="24"/>
          <w:szCs w:val="24"/>
          <w:lang w:eastAsia="en-US"/>
        </w:rPr>
        <w:t>', 'Guru'];</w:t>
      </w:r>
    </w:p>
    <w:p w14:paraId="470B8021" w14:textId="77777777" w:rsidR="00E70972" w:rsidRPr="00E70972" w:rsidRDefault="00E70972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E70972">
        <w:rPr>
          <w:rFonts w:asciiTheme="minorHAnsi" w:hAnsiTheme="minorHAnsi" w:cstheme="minorHAnsi"/>
          <w:sz w:val="24"/>
          <w:szCs w:val="24"/>
          <w:lang w:eastAsia="en-US"/>
        </w:rPr>
        <w:t xml:space="preserve">function </w:t>
      </w:r>
      <w:proofErr w:type="gramStart"/>
      <w:r w:rsidRPr="00E70972">
        <w:rPr>
          <w:rFonts w:asciiTheme="minorHAnsi" w:hAnsiTheme="minorHAnsi" w:cstheme="minorHAnsi"/>
          <w:sz w:val="24"/>
          <w:szCs w:val="24"/>
          <w:lang w:eastAsia="en-US"/>
        </w:rPr>
        <w:t>App(</w:t>
      </w:r>
      <w:proofErr w:type="gramEnd"/>
      <w:r w:rsidRPr="00E70972">
        <w:rPr>
          <w:rFonts w:asciiTheme="minorHAnsi" w:hAnsiTheme="minorHAnsi" w:cstheme="minorHAnsi"/>
          <w:sz w:val="24"/>
          <w:szCs w:val="24"/>
          <w:lang w:eastAsia="en-US"/>
        </w:rPr>
        <w:t>) {</w:t>
      </w:r>
    </w:p>
    <w:p w14:paraId="1F3F5ABE" w14:textId="77777777" w:rsidR="00E70972" w:rsidRPr="00E70972" w:rsidRDefault="00E70972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E70972">
        <w:rPr>
          <w:rFonts w:asciiTheme="minorHAnsi" w:hAnsiTheme="minorHAnsi" w:cstheme="minorHAnsi"/>
          <w:sz w:val="24"/>
          <w:szCs w:val="24"/>
          <w:lang w:eastAsia="en-US"/>
        </w:rPr>
        <w:t xml:space="preserve">  return (</w:t>
      </w:r>
    </w:p>
    <w:p w14:paraId="5C88DBF3" w14:textId="77777777" w:rsidR="00E70972" w:rsidRPr="00E70972" w:rsidRDefault="00E70972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E70972">
        <w:rPr>
          <w:rFonts w:asciiTheme="minorHAnsi" w:hAnsiTheme="minorHAnsi" w:cstheme="minorHAnsi"/>
          <w:sz w:val="24"/>
          <w:szCs w:val="24"/>
          <w:lang w:eastAsia="en-US"/>
        </w:rPr>
        <w:t xml:space="preserve">    &lt;div&gt;</w:t>
      </w:r>
    </w:p>
    <w:p w14:paraId="096AEA93" w14:textId="47AC5C87" w:rsidR="00E70972" w:rsidRPr="00E70972" w:rsidRDefault="00E70972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E70972">
        <w:rPr>
          <w:rFonts w:asciiTheme="minorHAnsi" w:hAnsiTheme="minorHAnsi" w:cstheme="minorHAnsi"/>
          <w:sz w:val="24"/>
          <w:szCs w:val="24"/>
          <w:lang w:eastAsia="en-US"/>
        </w:rPr>
        <w:t xml:space="preserve">      {</w:t>
      </w:r>
      <w:proofErr w:type="spellStart"/>
      <w:proofErr w:type="gramStart"/>
      <w:r w:rsidRPr="00E70972">
        <w:rPr>
          <w:rFonts w:asciiTheme="minorHAnsi" w:hAnsiTheme="minorHAnsi" w:cstheme="minorHAnsi"/>
          <w:sz w:val="24"/>
          <w:szCs w:val="24"/>
          <w:lang w:eastAsia="en-US"/>
        </w:rPr>
        <w:t>names.filter</w:t>
      </w:r>
      <w:proofErr w:type="spellEnd"/>
      <w:proofErr w:type="gramEnd"/>
      <w:r w:rsidRPr="00E70972">
        <w:rPr>
          <w:rFonts w:asciiTheme="minorHAnsi" w:hAnsiTheme="minorHAnsi" w:cstheme="minorHAnsi"/>
          <w:sz w:val="24"/>
          <w:szCs w:val="24"/>
          <w:lang w:eastAsia="en-US"/>
        </w:rPr>
        <w:t xml:space="preserve">(name =&gt; </w:t>
      </w:r>
      <w:proofErr w:type="spellStart"/>
      <w:r w:rsidRPr="00E70972">
        <w:rPr>
          <w:rFonts w:asciiTheme="minorHAnsi" w:hAnsiTheme="minorHAnsi" w:cstheme="minorHAnsi"/>
          <w:sz w:val="24"/>
          <w:szCs w:val="24"/>
          <w:lang w:eastAsia="en-US"/>
        </w:rPr>
        <w:t>name.includes</w:t>
      </w:r>
      <w:proofErr w:type="spellEnd"/>
      <w:r w:rsidRPr="00E70972">
        <w:rPr>
          <w:rFonts w:asciiTheme="minorHAnsi" w:hAnsiTheme="minorHAnsi" w:cstheme="minorHAnsi"/>
          <w:sz w:val="24"/>
          <w:szCs w:val="24"/>
          <w:lang w:eastAsia="en-US"/>
        </w:rPr>
        <w:t>('</w:t>
      </w:r>
      <w:r w:rsidRPr="004213FC">
        <w:rPr>
          <w:rFonts w:asciiTheme="minorHAnsi" w:hAnsiTheme="minorHAnsi" w:cstheme="minorHAnsi"/>
          <w:sz w:val="24"/>
          <w:szCs w:val="24"/>
          <w:lang w:eastAsia="en-US"/>
        </w:rPr>
        <w:t>S</w:t>
      </w:r>
      <w:r w:rsidRPr="00E70972">
        <w:rPr>
          <w:rFonts w:asciiTheme="minorHAnsi" w:hAnsiTheme="minorHAnsi" w:cstheme="minorHAnsi"/>
          <w:sz w:val="24"/>
          <w:szCs w:val="24"/>
          <w:lang w:eastAsia="en-US"/>
        </w:rPr>
        <w:t>')).map(</w:t>
      </w:r>
      <w:proofErr w:type="spellStart"/>
      <w:r w:rsidRPr="00E70972">
        <w:rPr>
          <w:rFonts w:asciiTheme="minorHAnsi" w:hAnsiTheme="minorHAnsi" w:cstheme="minorHAnsi"/>
          <w:sz w:val="24"/>
          <w:szCs w:val="24"/>
          <w:lang w:eastAsia="en-US"/>
        </w:rPr>
        <w:t>filteredName</w:t>
      </w:r>
      <w:proofErr w:type="spellEnd"/>
      <w:r w:rsidRPr="00E70972">
        <w:rPr>
          <w:rFonts w:asciiTheme="minorHAnsi" w:hAnsiTheme="minorHAnsi" w:cstheme="minorHAnsi"/>
          <w:sz w:val="24"/>
          <w:szCs w:val="24"/>
          <w:lang w:eastAsia="en-US"/>
        </w:rPr>
        <w:t xml:space="preserve"> =&gt; (</w:t>
      </w:r>
    </w:p>
    <w:p w14:paraId="65B5AF17" w14:textId="77777777" w:rsidR="00E70972" w:rsidRPr="00E70972" w:rsidRDefault="00E70972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E70972">
        <w:rPr>
          <w:rFonts w:asciiTheme="minorHAnsi" w:hAnsiTheme="minorHAnsi" w:cstheme="minorHAnsi"/>
          <w:sz w:val="24"/>
          <w:szCs w:val="24"/>
          <w:lang w:eastAsia="en-US"/>
        </w:rPr>
        <w:t xml:space="preserve">        &lt;li&gt;</w:t>
      </w:r>
    </w:p>
    <w:p w14:paraId="060AED36" w14:textId="77777777" w:rsidR="00E70972" w:rsidRPr="00E70972" w:rsidRDefault="00E70972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E70972">
        <w:rPr>
          <w:rFonts w:asciiTheme="minorHAnsi" w:hAnsiTheme="minorHAnsi" w:cstheme="minorHAnsi"/>
          <w:sz w:val="24"/>
          <w:szCs w:val="24"/>
          <w:lang w:eastAsia="en-US"/>
        </w:rPr>
        <w:t xml:space="preserve">          {</w:t>
      </w:r>
      <w:proofErr w:type="spellStart"/>
      <w:r w:rsidRPr="00E70972">
        <w:rPr>
          <w:rFonts w:asciiTheme="minorHAnsi" w:hAnsiTheme="minorHAnsi" w:cstheme="minorHAnsi"/>
          <w:sz w:val="24"/>
          <w:szCs w:val="24"/>
          <w:lang w:eastAsia="en-US"/>
        </w:rPr>
        <w:t>filteredName</w:t>
      </w:r>
      <w:proofErr w:type="spellEnd"/>
      <w:r w:rsidRPr="00E70972">
        <w:rPr>
          <w:rFonts w:asciiTheme="minorHAnsi" w:hAnsiTheme="minorHAnsi" w:cstheme="minorHAnsi"/>
          <w:sz w:val="24"/>
          <w:szCs w:val="24"/>
          <w:lang w:eastAsia="en-US"/>
        </w:rPr>
        <w:t>}</w:t>
      </w:r>
    </w:p>
    <w:p w14:paraId="6C3ADAA6" w14:textId="77777777" w:rsidR="00E70972" w:rsidRPr="00E70972" w:rsidRDefault="00E70972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E70972">
        <w:rPr>
          <w:rFonts w:asciiTheme="minorHAnsi" w:hAnsiTheme="minorHAnsi" w:cstheme="minorHAnsi"/>
          <w:sz w:val="24"/>
          <w:szCs w:val="24"/>
          <w:lang w:eastAsia="en-US"/>
        </w:rPr>
        <w:t xml:space="preserve">        &lt;/li&gt;</w:t>
      </w:r>
    </w:p>
    <w:p w14:paraId="28E30EB0" w14:textId="77777777" w:rsidR="00E70972" w:rsidRPr="00E70972" w:rsidRDefault="00E70972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E70972">
        <w:rPr>
          <w:rFonts w:asciiTheme="minorHAnsi" w:hAnsiTheme="minorHAnsi" w:cstheme="minorHAnsi"/>
          <w:sz w:val="24"/>
          <w:szCs w:val="24"/>
          <w:lang w:eastAsia="en-US"/>
        </w:rPr>
        <w:t xml:space="preserve">      ))}</w:t>
      </w:r>
    </w:p>
    <w:p w14:paraId="29B73D7F" w14:textId="77777777" w:rsidR="00E70972" w:rsidRPr="00E70972" w:rsidRDefault="00E70972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E70972">
        <w:rPr>
          <w:rFonts w:asciiTheme="minorHAnsi" w:hAnsiTheme="minorHAnsi" w:cstheme="minorHAnsi"/>
          <w:sz w:val="24"/>
          <w:szCs w:val="24"/>
          <w:lang w:eastAsia="en-US"/>
        </w:rPr>
        <w:t xml:space="preserve">    &lt;/div&gt;</w:t>
      </w:r>
    </w:p>
    <w:p w14:paraId="75BEF684" w14:textId="77777777" w:rsidR="00E70972" w:rsidRPr="00E70972" w:rsidRDefault="00E70972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E70972">
        <w:rPr>
          <w:rFonts w:asciiTheme="minorHAnsi" w:hAnsiTheme="minorHAnsi" w:cstheme="minorHAnsi"/>
          <w:sz w:val="24"/>
          <w:szCs w:val="24"/>
          <w:lang w:eastAsia="en-US"/>
        </w:rPr>
        <w:t xml:space="preserve">  );</w:t>
      </w:r>
    </w:p>
    <w:p w14:paraId="0413EFF6" w14:textId="3A042DCC" w:rsidR="00733EBA" w:rsidRPr="004213FC" w:rsidRDefault="00E70972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sz w:val="24"/>
          <w:szCs w:val="24"/>
          <w:lang w:eastAsia="en-US"/>
        </w:rPr>
        <w:t>}</w:t>
      </w:r>
    </w:p>
    <w:p w14:paraId="005EAEAA" w14:textId="5A4CCC17" w:rsidR="00733EBA" w:rsidRPr="004213FC" w:rsidRDefault="00733EBA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b/>
          <w:bCs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 xml:space="preserve">2] how get parent element </w:t>
      </w:r>
      <w:proofErr w:type="spellStart"/>
      <w:r w:rsidRPr="004213F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javascript</w:t>
      </w:r>
      <w:proofErr w:type="spellEnd"/>
    </w:p>
    <w:p w14:paraId="14376FAA" w14:textId="4A5D010F" w:rsidR="00894520" w:rsidRPr="004213FC" w:rsidRDefault="00894520" w:rsidP="004213FC">
      <w:pPr>
        <w:pStyle w:val="HTMLPreformatted"/>
        <w:spacing w:line="276" w:lineRule="auto"/>
        <w:textAlignment w:val="baseline"/>
        <w:rPr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    </w:t>
      </w:r>
      <w:r w:rsidR="004213FC">
        <w:rPr>
          <w:rFonts w:asciiTheme="minorHAnsi" w:hAnsiTheme="minorHAnsi" w:cstheme="minorHAnsi"/>
          <w:sz w:val="24"/>
          <w:szCs w:val="24"/>
          <w:lang w:eastAsia="en-US"/>
        </w:rPr>
        <w:t xml:space="preserve">       </w:t>
      </w:r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</w:t>
      </w:r>
      <w:r w:rsidR="004E4E9E" w:rsidRPr="004213F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-</w:t>
      </w:r>
      <w:proofErr w:type="gramStart"/>
      <w:r w:rsidR="004E4E9E" w:rsidRPr="004213F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&gt;</w:t>
      </w:r>
      <w:r w:rsidRPr="004213FC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4213FC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ParentID</w:t>
      </w:r>
      <w:proofErr w:type="spellEnd"/>
      <w:proofErr w:type="gramEnd"/>
      <w:r w:rsidRPr="004213FC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= </w:t>
      </w:r>
      <w:proofErr w:type="spellStart"/>
      <w:r w:rsidR="003D2986" w:rsidRPr="004213FC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node.parentNode</w:t>
      </w:r>
      <w:proofErr w:type="spellEnd"/>
      <w:r w:rsidRPr="004213FC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;</w:t>
      </w:r>
    </w:p>
    <w:p w14:paraId="69186877" w14:textId="7C376215" w:rsidR="00894520" w:rsidRPr="004213FC" w:rsidRDefault="00894520" w:rsidP="0042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 w:rsidRPr="004213FC">
        <w:rPr>
          <w:rFonts w:asciiTheme="minorHAnsi" w:eastAsia="Times New Roman" w:hAnsiTheme="minorHAnsi" w:cstheme="minorHAnsi"/>
          <w:sz w:val="24"/>
          <w:szCs w:val="24"/>
          <w:bdr w:val="none" w:sz="0" w:space="0" w:color="auto" w:frame="1"/>
        </w:rPr>
        <w:t xml:space="preserve">                        </w:t>
      </w:r>
    </w:p>
    <w:p w14:paraId="4B5F5DD7" w14:textId="33CDC4EB" w:rsidR="00733EBA" w:rsidRPr="004213FC" w:rsidRDefault="00733EBA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b/>
          <w:bCs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 xml:space="preserve">3] add all elements in array </w:t>
      </w:r>
      <w:proofErr w:type="spellStart"/>
      <w:r w:rsidRPr="004213F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javascript</w:t>
      </w:r>
      <w:proofErr w:type="spellEnd"/>
    </w:p>
    <w:p w14:paraId="52AF93A7" w14:textId="68D67EAD" w:rsidR="003D2986" w:rsidRPr="004213FC" w:rsidRDefault="003D2986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-&gt;</w:t>
      </w:r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function </w:t>
      </w:r>
      <w:proofErr w:type="spellStart"/>
      <w:r w:rsidRPr="004213FC">
        <w:rPr>
          <w:rFonts w:asciiTheme="minorHAnsi" w:hAnsiTheme="minorHAnsi" w:cstheme="minorHAnsi"/>
          <w:sz w:val="24"/>
          <w:szCs w:val="24"/>
          <w:lang w:eastAsia="en-US"/>
        </w:rPr>
        <w:t>arraySum</w:t>
      </w:r>
      <w:proofErr w:type="spellEnd"/>
      <w:r w:rsidRPr="004213FC">
        <w:rPr>
          <w:rFonts w:asciiTheme="minorHAnsi" w:hAnsiTheme="minorHAnsi" w:cstheme="minorHAnsi"/>
          <w:sz w:val="24"/>
          <w:szCs w:val="24"/>
          <w:lang w:eastAsia="en-US"/>
        </w:rPr>
        <w:t>(a</w:t>
      </w:r>
      <w:proofErr w:type="gramStart"/>
      <w:r w:rsidRPr="004213FC">
        <w:rPr>
          <w:rFonts w:asciiTheme="minorHAnsi" w:hAnsiTheme="minorHAnsi" w:cstheme="minorHAnsi"/>
          <w:sz w:val="24"/>
          <w:szCs w:val="24"/>
          <w:lang w:eastAsia="en-US"/>
        </w:rPr>
        <w:t>){</w:t>
      </w:r>
      <w:proofErr w:type="gramEnd"/>
    </w:p>
    <w:p w14:paraId="34C046C2" w14:textId="77777777" w:rsidR="003D2986" w:rsidRPr="004213FC" w:rsidRDefault="003D2986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   var total=0;</w:t>
      </w:r>
    </w:p>
    <w:p w14:paraId="4F675931" w14:textId="77777777" w:rsidR="003D2986" w:rsidRPr="004213FC" w:rsidRDefault="003D2986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   </w:t>
      </w:r>
      <w:proofErr w:type="gramStart"/>
      <w:r w:rsidRPr="004213FC">
        <w:rPr>
          <w:rFonts w:asciiTheme="minorHAnsi" w:hAnsiTheme="minorHAnsi" w:cstheme="minorHAnsi"/>
          <w:sz w:val="24"/>
          <w:szCs w:val="24"/>
          <w:lang w:eastAsia="en-US"/>
        </w:rPr>
        <w:t>for(</w:t>
      </w:r>
      <w:proofErr w:type="gramEnd"/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var </w:t>
      </w:r>
      <w:proofErr w:type="spellStart"/>
      <w:r w:rsidRPr="004213FC">
        <w:rPr>
          <w:rFonts w:asciiTheme="minorHAnsi" w:hAnsiTheme="minorHAnsi" w:cstheme="minorHAnsi"/>
          <w:sz w:val="24"/>
          <w:szCs w:val="24"/>
          <w:lang w:eastAsia="en-US"/>
        </w:rPr>
        <w:t>i</w:t>
      </w:r>
      <w:proofErr w:type="spellEnd"/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in a) { </w:t>
      </w:r>
    </w:p>
    <w:p w14:paraId="4AD5890A" w14:textId="77777777" w:rsidR="003D2986" w:rsidRPr="004213FC" w:rsidRDefault="003D2986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       total += a[</w:t>
      </w:r>
      <w:proofErr w:type="spellStart"/>
      <w:r w:rsidRPr="004213FC">
        <w:rPr>
          <w:rFonts w:asciiTheme="minorHAnsi" w:hAnsiTheme="minorHAnsi" w:cstheme="minorHAnsi"/>
          <w:sz w:val="24"/>
          <w:szCs w:val="24"/>
          <w:lang w:eastAsia="en-US"/>
        </w:rPr>
        <w:t>i</w:t>
      </w:r>
      <w:proofErr w:type="spellEnd"/>
      <w:r w:rsidRPr="004213FC">
        <w:rPr>
          <w:rFonts w:asciiTheme="minorHAnsi" w:hAnsiTheme="minorHAnsi" w:cstheme="minorHAnsi"/>
          <w:sz w:val="24"/>
          <w:szCs w:val="24"/>
          <w:lang w:eastAsia="en-US"/>
        </w:rPr>
        <w:t>];</w:t>
      </w:r>
    </w:p>
    <w:p w14:paraId="7CF70F1C" w14:textId="77777777" w:rsidR="003D2986" w:rsidRPr="004213FC" w:rsidRDefault="003D2986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   }</w:t>
      </w:r>
    </w:p>
    <w:p w14:paraId="2D0B9424" w14:textId="77777777" w:rsidR="003D2986" w:rsidRPr="004213FC" w:rsidRDefault="003D2986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sz w:val="24"/>
          <w:szCs w:val="24"/>
          <w:lang w:eastAsia="en-US"/>
        </w:rPr>
        <w:lastRenderedPageBreak/>
        <w:t xml:space="preserve">    return total;</w:t>
      </w:r>
    </w:p>
    <w:p w14:paraId="303F035E" w14:textId="77777777" w:rsidR="003D2986" w:rsidRPr="004213FC" w:rsidRDefault="003D2986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sz w:val="24"/>
          <w:szCs w:val="24"/>
          <w:lang w:eastAsia="en-US"/>
        </w:rPr>
        <w:t>}</w:t>
      </w:r>
    </w:p>
    <w:p w14:paraId="7C710243" w14:textId="04EFB1B3" w:rsidR="003D2986" w:rsidRPr="004213FC" w:rsidRDefault="003D2986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var </w:t>
      </w:r>
      <w:proofErr w:type="spellStart"/>
      <w:r w:rsidRPr="004213FC">
        <w:rPr>
          <w:rFonts w:asciiTheme="minorHAnsi" w:hAnsiTheme="minorHAnsi" w:cstheme="minorHAnsi"/>
          <w:sz w:val="24"/>
          <w:szCs w:val="24"/>
          <w:lang w:eastAsia="en-US"/>
        </w:rPr>
        <w:t>arr</w:t>
      </w:r>
      <w:proofErr w:type="spellEnd"/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= [123,155,134, 205, 105]; </w:t>
      </w:r>
    </w:p>
    <w:p w14:paraId="78083027" w14:textId="2D2CFC15" w:rsidR="003D2986" w:rsidRPr="004213FC" w:rsidRDefault="003D2986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var Total = </w:t>
      </w:r>
      <w:proofErr w:type="spellStart"/>
      <w:r w:rsidRPr="004213FC">
        <w:rPr>
          <w:rFonts w:asciiTheme="minorHAnsi" w:hAnsiTheme="minorHAnsi" w:cstheme="minorHAnsi"/>
          <w:sz w:val="24"/>
          <w:szCs w:val="24"/>
          <w:lang w:eastAsia="en-US"/>
        </w:rPr>
        <w:t>arraySum</w:t>
      </w:r>
      <w:proofErr w:type="spellEnd"/>
      <w:r w:rsidRPr="004213FC">
        <w:rPr>
          <w:rFonts w:asciiTheme="minorHAnsi" w:hAnsiTheme="minorHAnsi" w:cstheme="minorHAnsi"/>
          <w:sz w:val="24"/>
          <w:szCs w:val="24"/>
          <w:lang w:eastAsia="en-US"/>
        </w:rPr>
        <w:t>(</w:t>
      </w:r>
      <w:proofErr w:type="spellStart"/>
      <w:r w:rsidRPr="004213FC">
        <w:rPr>
          <w:rFonts w:asciiTheme="minorHAnsi" w:hAnsiTheme="minorHAnsi" w:cstheme="minorHAnsi"/>
          <w:sz w:val="24"/>
          <w:szCs w:val="24"/>
          <w:lang w:eastAsia="en-US"/>
        </w:rPr>
        <w:t>arr</w:t>
      </w:r>
      <w:proofErr w:type="spellEnd"/>
      <w:r w:rsidRPr="004213FC">
        <w:rPr>
          <w:rFonts w:asciiTheme="minorHAnsi" w:hAnsiTheme="minorHAnsi" w:cstheme="minorHAnsi"/>
          <w:sz w:val="24"/>
          <w:szCs w:val="24"/>
          <w:lang w:eastAsia="en-US"/>
        </w:rPr>
        <w:t>);</w:t>
      </w:r>
    </w:p>
    <w:p w14:paraId="249FCFC9" w14:textId="07C6983B" w:rsidR="00733EBA" w:rsidRPr="004213FC" w:rsidRDefault="00733EBA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b/>
          <w:bCs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 xml:space="preserve">4] add an element to an array </w:t>
      </w:r>
      <w:proofErr w:type="spellStart"/>
      <w:r w:rsidRPr="004213F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javascript</w:t>
      </w:r>
      <w:proofErr w:type="spellEnd"/>
    </w:p>
    <w:p w14:paraId="68CAB9B1" w14:textId="327FFF44" w:rsidR="003D2986" w:rsidRPr="004213FC" w:rsidRDefault="003D2986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-&gt;</w:t>
      </w:r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</w:t>
      </w:r>
      <w:proofErr w:type="spellStart"/>
      <w:r w:rsidRPr="004213FC">
        <w:rPr>
          <w:rFonts w:asciiTheme="minorHAnsi" w:hAnsiTheme="minorHAnsi" w:cstheme="minorHAnsi"/>
          <w:sz w:val="24"/>
          <w:szCs w:val="24"/>
          <w:lang w:eastAsia="en-US"/>
        </w:rPr>
        <w:t>arr</w:t>
      </w:r>
      <w:proofErr w:type="spellEnd"/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= [1, 2, 3];</w:t>
      </w:r>
    </w:p>
    <w:p w14:paraId="7370A42C" w14:textId="0CA39F4C" w:rsidR="003D2986" w:rsidRPr="004213FC" w:rsidRDefault="003D2986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4213FC">
        <w:rPr>
          <w:rFonts w:asciiTheme="minorHAnsi" w:hAnsiTheme="minorHAnsi" w:cstheme="minorHAnsi"/>
          <w:sz w:val="24"/>
          <w:szCs w:val="24"/>
          <w:lang w:eastAsia="en-US"/>
        </w:rPr>
        <w:t>arr.push</w:t>
      </w:r>
      <w:proofErr w:type="spellEnd"/>
      <w:proofErr w:type="gramEnd"/>
      <w:r w:rsidRPr="004213FC">
        <w:rPr>
          <w:rFonts w:asciiTheme="minorHAnsi" w:hAnsiTheme="minorHAnsi" w:cstheme="minorHAnsi"/>
          <w:sz w:val="24"/>
          <w:szCs w:val="24"/>
          <w:lang w:eastAsia="en-US"/>
        </w:rPr>
        <w:t>(4);</w:t>
      </w:r>
    </w:p>
    <w:p w14:paraId="35FAD441" w14:textId="5A187BB3" w:rsidR="00B95F2B" w:rsidRPr="004213FC" w:rsidRDefault="00733EBA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b/>
          <w:bCs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 xml:space="preserve">5] add 10 seconds to date </w:t>
      </w:r>
      <w:proofErr w:type="spellStart"/>
      <w:r w:rsidRPr="004213F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javascript</w:t>
      </w:r>
      <w:proofErr w:type="spellEnd"/>
    </w:p>
    <w:p w14:paraId="607E3AF1" w14:textId="761BFF63" w:rsidR="003D2986" w:rsidRPr="004213FC" w:rsidRDefault="00B95F2B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-&gt;</w:t>
      </w:r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</w:t>
      </w:r>
      <w:proofErr w:type="spellStart"/>
      <w:r w:rsidRPr="004213FC">
        <w:rPr>
          <w:rFonts w:asciiTheme="minorHAnsi" w:hAnsiTheme="minorHAnsi" w:cstheme="minorHAnsi"/>
          <w:sz w:val="24"/>
          <w:szCs w:val="24"/>
          <w:lang w:eastAsia="en-US"/>
        </w:rPr>
        <w:t>Date.setSeconds</w:t>
      </w:r>
      <w:proofErr w:type="spellEnd"/>
      <w:r w:rsidRPr="004213FC">
        <w:rPr>
          <w:rFonts w:asciiTheme="minorHAnsi" w:hAnsiTheme="minorHAnsi" w:cstheme="minorHAnsi"/>
          <w:sz w:val="24"/>
          <w:szCs w:val="24"/>
          <w:lang w:eastAsia="en-US"/>
        </w:rPr>
        <w:t>(</w:t>
      </w:r>
      <w:proofErr w:type="spellStart"/>
      <w:proofErr w:type="gramStart"/>
      <w:r w:rsidRPr="004213FC">
        <w:rPr>
          <w:rFonts w:asciiTheme="minorHAnsi" w:hAnsiTheme="minorHAnsi" w:cstheme="minorHAnsi"/>
          <w:sz w:val="24"/>
          <w:szCs w:val="24"/>
          <w:lang w:eastAsia="en-US"/>
        </w:rPr>
        <w:t>date.getSeconds</w:t>
      </w:r>
      <w:proofErr w:type="spellEnd"/>
      <w:proofErr w:type="gramEnd"/>
      <w:r w:rsidRPr="004213FC">
        <w:rPr>
          <w:rFonts w:asciiTheme="minorHAnsi" w:hAnsiTheme="minorHAnsi" w:cstheme="minorHAnsi"/>
          <w:sz w:val="24"/>
          <w:szCs w:val="24"/>
          <w:lang w:eastAsia="en-US"/>
        </w:rPr>
        <w:t>() + 10);</w:t>
      </w:r>
    </w:p>
    <w:p w14:paraId="03B66459" w14:textId="2B217114" w:rsidR="00733EBA" w:rsidRPr="004213FC" w:rsidRDefault="00733EBA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b/>
          <w:bCs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 xml:space="preserve">6] add 10px to width </w:t>
      </w:r>
      <w:proofErr w:type="spellStart"/>
      <w:r w:rsidRPr="004213F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js</w:t>
      </w:r>
      <w:proofErr w:type="spellEnd"/>
    </w:p>
    <w:p w14:paraId="7D161E6A" w14:textId="17D3B0FC" w:rsidR="00B95F2B" w:rsidRPr="004213FC" w:rsidRDefault="00B95F2B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-&gt;</w:t>
      </w:r>
      <w:r w:rsidRPr="004213FC">
        <w:rPr>
          <w:rFonts w:asciiTheme="minorHAnsi" w:hAnsiTheme="minorHAnsi" w:cstheme="minorHAnsi"/>
          <w:sz w:val="24"/>
          <w:szCs w:val="24"/>
        </w:rPr>
        <w:t xml:space="preserve"> </w:t>
      </w:r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var </w:t>
      </w:r>
      <w:proofErr w:type="spellStart"/>
      <w:r w:rsidRPr="004213FC">
        <w:rPr>
          <w:rFonts w:asciiTheme="minorHAnsi" w:hAnsiTheme="minorHAnsi" w:cstheme="minorHAnsi"/>
          <w:sz w:val="24"/>
          <w:szCs w:val="24"/>
          <w:lang w:eastAsia="en-US"/>
        </w:rPr>
        <w:t>img</w:t>
      </w:r>
      <w:proofErr w:type="spellEnd"/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= </w:t>
      </w:r>
      <w:proofErr w:type="spellStart"/>
      <w:proofErr w:type="gramStart"/>
      <w:r w:rsidRPr="004213FC">
        <w:rPr>
          <w:rFonts w:asciiTheme="minorHAnsi" w:hAnsiTheme="minorHAnsi" w:cstheme="minorHAnsi"/>
          <w:sz w:val="24"/>
          <w:szCs w:val="24"/>
          <w:lang w:eastAsia="en-US"/>
        </w:rPr>
        <w:t>document.getElementById</w:t>
      </w:r>
      <w:proofErr w:type="spellEnd"/>
      <w:proofErr w:type="gramEnd"/>
      <w:r w:rsidRPr="004213FC">
        <w:rPr>
          <w:rFonts w:asciiTheme="minorHAnsi" w:hAnsiTheme="minorHAnsi" w:cstheme="minorHAnsi"/>
          <w:sz w:val="24"/>
          <w:szCs w:val="24"/>
          <w:lang w:eastAsia="en-US"/>
        </w:rPr>
        <w:t>("image");</w:t>
      </w:r>
    </w:p>
    <w:p w14:paraId="5499C603" w14:textId="2043FAF1" w:rsidR="00B95F2B" w:rsidRPr="004213FC" w:rsidRDefault="00B95F2B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       var </w:t>
      </w:r>
      <w:proofErr w:type="spellStart"/>
      <w:r w:rsidRPr="004213FC">
        <w:rPr>
          <w:rFonts w:asciiTheme="minorHAnsi" w:hAnsiTheme="minorHAnsi" w:cstheme="minorHAnsi"/>
          <w:sz w:val="24"/>
          <w:szCs w:val="24"/>
          <w:lang w:eastAsia="en-US"/>
        </w:rPr>
        <w:t>currWidth</w:t>
      </w:r>
      <w:proofErr w:type="spellEnd"/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= </w:t>
      </w:r>
      <w:proofErr w:type="spellStart"/>
      <w:proofErr w:type="gramStart"/>
      <w:r w:rsidRPr="004213FC">
        <w:rPr>
          <w:rFonts w:asciiTheme="minorHAnsi" w:hAnsiTheme="minorHAnsi" w:cstheme="minorHAnsi"/>
          <w:sz w:val="24"/>
          <w:szCs w:val="24"/>
          <w:lang w:eastAsia="en-US"/>
        </w:rPr>
        <w:t>img.clientWidth</w:t>
      </w:r>
      <w:proofErr w:type="spellEnd"/>
      <w:proofErr w:type="gramEnd"/>
      <w:r w:rsidRPr="004213FC">
        <w:rPr>
          <w:rFonts w:asciiTheme="minorHAnsi" w:hAnsiTheme="minorHAnsi" w:cstheme="minorHAnsi"/>
          <w:sz w:val="24"/>
          <w:szCs w:val="24"/>
          <w:lang w:eastAsia="en-US"/>
        </w:rPr>
        <w:t>;</w:t>
      </w:r>
    </w:p>
    <w:p w14:paraId="0F8979C0" w14:textId="58124465" w:rsidR="00B95F2B" w:rsidRPr="004213FC" w:rsidRDefault="00B95F2B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       </w:t>
      </w:r>
      <w:proofErr w:type="gramStart"/>
      <w:r w:rsidRPr="004213FC">
        <w:rPr>
          <w:rFonts w:asciiTheme="minorHAnsi" w:hAnsiTheme="minorHAnsi" w:cstheme="minorHAnsi"/>
          <w:sz w:val="24"/>
          <w:szCs w:val="24"/>
          <w:lang w:eastAsia="en-US"/>
        </w:rPr>
        <w:t>if(</w:t>
      </w:r>
      <w:proofErr w:type="spellStart"/>
      <w:proofErr w:type="gramEnd"/>
      <w:r w:rsidRPr="004213FC">
        <w:rPr>
          <w:rFonts w:asciiTheme="minorHAnsi" w:hAnsiTheme="minorHAnsi" w:cstheme="minorHAnsi"/>
          <w:sz w:val="24"/>
          <w:szCs w:val="24"/>
          <w:lang w:eastAsia="en-US"/>
        </w:rPr>
        <w:t>currWidth</w:t>
      </w:r>
      <w:proofErr w:type="spellEnd"/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&lt; 500){ </w:t>
      </w:r>
    </w:p>
    <w:p w14:paraId="28106C34" w14:textId="5A79387D" w:rsidR="00B95F2B" w:rsidRPr="004213FC" w:rsidRDefault="00B95F2B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          </w:t>
      </w:r>
      <w:proofErr w:type="spellStart"/>
      <w:proofErr w:type="gramStart"/>
      <w:r w:rsidRPr="004213FC">
        <w:rPr>
          <w:rFonts w:asciiTheme="minorHAnsi" w:hAnsiTheme="minorHAnsi" w:cstheme="minorHAnsi"/>
          <w:sz w:val="24"/>
          <w:szCs w:val="24"/>
          <w:lang w:eastAsia="en-US"/>
        </w:rPr>
        <w:t>img.style</w:t>
      </w:r>
      <w:proofErr w:type="gramEnd"/>
      <w:r w:rsidRPr="004213FC">
        <w:rPr>
          <w:rFonts w:asciiTheme="minorHAnsi" w:hAnsiTheme="minorHAnsi" w:cstheme="minorHAnsi"/>
          <w:sz w:val="24"/>
          <w:szCs w:val="24"/>
          <w:lang w:eastAsia="en-US"/>
        </w:rPr>
        <w:t>.width</w:t>
      </w:r>
      <w:proofErr w:type="spellEnd"/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= (</w:t>
      </w:r>
      <w:proofErr w:type="spellStart"/>
      <w:r w:rsidRPr="004213FC">
        <w:rPr>
          <w:rFonts w:asciiTheme="minorHAnsi" w:hAnsiTheme="minorHAnsi" w:cstheme="minorHAnsi"/>
          <w:sz w:val="24"/>
          <w:szCs w:val="24"/>
          <w:lang w:eastAsia="en-US"/>
        </w:rPr>
        <w:t>currWidth</w:t>
      </w:r>
      <w:proofErr w:type="spellEnd"/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+ 10) + "px";</w:t>
      </w:r>
    </w:p>
    <w:p w14:paraId="3CFBC656" w14:textId="1913DC3D" w:rsidR="00B95F2B" w:rsidRPr="004213FC" w:rsidRDefault="00B95F2B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       }</w:t>
      </w:r>
    </w:p>
    <w:p w14:paraId="07344F20" w14:textId="603EBDFE" w:rsidR="00733EBA" w:rsidRPr="004213FC" w:rsidRDefault="00733EBA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b/>
          <w:bCs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7] add 2 class names react</w:t>
      </w:r>
    </w:p>
    <w:p w14:paraId="2F2C55F5" w14:textId="0A546441" w:rsidR="002D59A4" w:rsidRPr="004213FC" w:rsidRDefault="002D59A4" w:rsidP="004213FC">
      <w:pPr>
        <w:pStyle w:val="HTMLPreformatted"/>
        <w:spacing w:line="276" w:lineRule="auto"/>
        <w:textAlignment w:val="baseline"/>
        <w:rPr>
          <w:rFonts w:asciiTheme="minorHAnsi" w:hAnsiTheme="minorHAnsi" w:cstheme="minorHAnsi"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     </w:t>
      </w:r>
      <w:r w:rsidR="004213FC">
        <w:rPr>
          <w:rFonts w:asciiTheme="minorHAnsi" w:hAnsiTheme="minorHAnsi" w:cstheme="minorHAnsi"/>
          <w:sz w:val="24"/>
          <w:szCs w:val="24"/>
          <w:lang w:eastAsia="en-US"/>
        </w:rPr>
        <w:t xml:space="preserve">        </w:t>
      </w:r>
      <w:r w:rsidR="002D61BA" w:rsidRPr="004213F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-&gt;</w:t>
      </w:r>
      <w:r w:rsidR="002D61BA"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</w:t>
      </w:r>
      <w:r w:rsidRPr="004213FC">
        <w:rPr>
          <w:rFonts w:asciiTheme="minorHAnsi" w:hAnsiTheme="minorHAnsi" w:cstheme="minorHAnsi"/>
          <w:sz w:val="24"/>
          <w:szCs w:val="24"/>
          <w:lang w:eastAsia="en-US"/>
        </w:rPr>
        <w:t>//To specify CSS class</w:t>
      </w:r>
    </w:p>
    <w:p w14:paraId="2CE60759" w14:textId="3CDB1A98" w:rsidR="002D59A4" w:rsidRPr="004213FC" w:rsidRDefault="002D59A4" w:rsidP="004213FC">
      <w:pPr>
        <w:pStyle w:val="HTMLPreformatted"/>
        <w:spacing w:line="276" w:lineRule="auto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13FC">
        <w:rPr>
          <w:rFonts w:asciiTheme="minorHAnsi" w:hAnsiTheme="minorHAnsi" w:cstheme="minorHAnsi"/>
          <w:sz w:val="24"/>
          <w:szCs w:val="24"/>
          <w:lang w:eastAsia="en-US"/>
        </w:rPr>
        <w:tab/>
        <w:t xml:space="preserve">  </w:t>
      </w:r>
      <w:r w:rsidRPr="004213FC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var</w:t>
      </w:r>
      <w:r w:rsidRPr="004213FC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classes= </w:t>
      </w:r>
      <w:r w:rsidRPr="004213FC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“class1 class2”</w:t>
      </w:r>
      <w:r w:rsidRPr="004213FC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;</w:t>
      </w:r>
    </w:p>
    <w:p w14:paraId="0FB4AC43" w14:textId="3D8B8A5C" w:rsidR="002D59A4" w:rsidRPr="004213FC" w:rsidRDefault="002D59A4" w:rsidP="004213FC">
      <w:pPr>
        <w:pStyle w:val="HTMLPreformatted"/>
        <w:spacing w:line="276" w:lineRule="auto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14:paraId="21415265" w14:textId="3C981528" w:rsidR="002D59A4" w:rsidRPr="004213FC" w:rsidRDefault="002D59A4" w:rsidP="004213FC">
      <w:pPr>
        <w:pStyle w:val="HTMLPreformatted"/>
        <w:spacing w:line="276" w:lineRule="auto"/>
        <w:textAlignment w:val="baseline"/>
        <w:rPr>
          <w:rFonts w:asciiTheme="minorHAnsi" w:hAnsiTheme="minorHAnsi" w:cstheme="minorHAnsi"/>
          <w:sz w:val="24"/>
          <w:szCs w:val="24"/>
        </w:rPr>
      </w:pPr>
      <w:r w:rsidRPr="004213FC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                  &lt;li </w:t>
      </w:r>
      <w:proofErr w:type="spellStart"/>
      <w:r w:rsidRPr="004213FC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className</w:t>
      </w:r>
      <w:proofErr w:type="spellEnd"/>
      <w:r w:rsidRPr="004213FC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={classes}&gt;&lt;/li&gt;</w:t>
      </w:r>
    </w:p>
    <w:p w14:paraId="620BB4E7" w14:textId="6202AE2D" w:rsidR="002D61BA" w:rsidRPr="004213FC" w:rsidRDefault="002D61BA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b/>
          <w:bCs/>
          <w:sz w:val="24"/>
          <w:szCs w:val="24"/>
          <w:lang w:eastAsia="en-US"/>
        </w:rPr>
      </w:pPr>
    </w:p>
    <w:p w14:paraId="7CCC3937" w14:textId="7E3BF466" w:rsidR="00733EBA" w:rsidRPr="004213FC" w:rsidRDefault="00733EBA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b/>
          <w:bCs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 xml:space="preserve">8] add 2 for hours in date timestamp </w:t>
      </w:r>
      <w:proofErr w:type="spellStart"/>
      <w:r w:rsidRPr="004213F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js</w:t>
      </w:r>
      <w:proofErr w:type="spellEnd"/>
    </w:p>
    <w:p w14:paraId="5D1BE0F8" w14:textId="20AD0F85" w:rsidR="002D59A4" w:rsidRPr="004213FC" w:rsidRDefault="002D59A4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-&gt;</w:t>
      </w:r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var date = new </w:t>
      </w:r>
      <w:proofErr w:type="gramStart"/>
      <w:r w:rsidRPr="004213FC">
        <w:rPr>
          <w:rFonts w:asciiTheme="minorHAnsi" w:hAnsiTheme="minorHAnsi" w:cstheme="minorHAnsi"/>
          <w:sz w:val="24"/>
          <w:szCs w:val="24"/>
          <w:lang w:eastAsia="en-US"/>
        </w:rPr>
        <w:t>Date(</w:t>
      </w:r>
      <w:proofErr w:type="gramEnd"/>
      <w:r w:rsidRPr="004213FC">
        <w:rPr>
          <w:rFonts w:asciiTheme="minorHAnsi" w:hAnsiTheme="minorHAnsi" w:cstheme="minorHAnsi"/>
          <w:sz w:val="24"/>
          <w:szCs w:val="24"/>
          <w:lang w:eastAsia="en-US"/>
        </w:rPr>
        <w:t>);</w:t>
      </w:r>
    </w:p>
    <w:p w14:paraId="2A392008" w14:textId="7BE1922E" w:rsidR="002D59A4" w:rsidRPr="004213FC" w:rsidRDefault="002D59A4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4213FC">
        <w:rPr>
          <w:rFonts w:asciiTheme="minorHAnsi" w:hAnsiTheme="minorHAnsi" w:cstheme="minorHAnsi"/>
          <w:sz w:val="24"/>
          <w:szCs w:val="24"/>
          <w:lang w:eastAsia="en-US"/>
        </w:rPr>
        <w:t>date.setHours</w:t>
      </w:r>
      <w:proofErr w:type="spellEnd"/>
      <w:proofErr w:type="gramEnd"/>
      <w:r w:rsidRPr="004213FC">
        <w:rPr>
          <w:rFonts w:asciiTheme="minorHAnsi" w:hAnsiTheme="minorHAnsi" w:cstheme="minorHAnsi"/>
          <w:sz w:val="24"/>
          <w:szCs w:val="24"/>
          <w:lang w:eastAsia="en-US"/>
        </w:rPr>
        <w:t>(</w:t>
      </w:r>
      <w:proofErr w:type="spellStart"/>
      <w:r w:rsidRPr="004213FC">
        <w:rPr>
          <w:rFonts w:asciiTheme="minorHAnsi" w:hAnsiTheme="minorHAnsi" w:cstheme="minorHAnsi"/>
          <w:sz w:val="24"/>
          <w:szCs w:val="24"/>
          <w:lang w:eastAsia="en-US"/>
        </w:rPr>
        <w:t>date.getHours</w:t>
      </w:r>
      <w:proofErr w:type="spellEnd"/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+ 2);</w:t>
      </w:r>
    </w:p>
    <w:p w14:paraId="17B1E254" w14:textId="77777777" w:rsidR="002D59A4" w:rsidRPr="004213FC" w:rsidRDefault="002D59A4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</w:p>
    <w:p w14:paraId="41BBF4D5" w14:textId="70FA584F" w:rsidR="00733EBA" w:rsidRPr="004213FC" w:rsidRDefault="00733EBA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b/>
          <w:bCs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 xml:space="preserve">9] add 7 days in date using </w:t>
      </w:r>
      <w:proofErr w:type="spellStart"/>
      <w:r w:rsidRPr="004213F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jquery</w:t>
      </w:r>
      <w:proofErr w:type="spellEnd"/>
    </w:p>
    <w:p w14:paraId="4F1AD2DF" w14:textId="012E78B3" w:rsidR="00AA665B" w:rsidRPr="004213FC" w:rsidRDefault="00AA665B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-&gt;</w:t>
      </w:r>
      <w:r w:rsidR="00EF2E27"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</w:t>
      </w:r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var date = new </w:t>
      </w:r>
      <w:proofErr w:type="gramStart"/>
      <w:r w:rsidRPr="004213FC">
        <w:rPr>
          <w:rFonts w:asciiTheme="minorHAnsi" w:hAnsiTheme="minorHAnsi" w:cstheme="minorHAnsi"/>
          <w:sz w:val="24"/>
          <w:szCs w:val="24"/>
          <w:lang w:eastAsia="en-US"/>
        </w:rPr>
        <w:t>Date(</w:t>
      </w:r>
      <w:proofErr w:type="gramEnd"/>
      <w:r w:rsidRPr="004213FC">
        <w:rPr>
          <w:rFonts w:asciiTheme="minorHAnsi" w:hAnsiTheme="minorHAnsi" w:cstheme="minorHAnsi"/>
          <w:sz w:val="24"/>
          <w:szCs w:val="24"/>
          <w:lang w:eastAsia="en-US"/>
        </w:rPr>
        <w:t>);</w:t>
      </w:r>
    </w:p>
    <w:p w14:paraId="79397BA0" w14:textId="5E47BD1A" w:rsidR="00AA665B" w:rsidRPr="004213FC" w:rsidRDefault="00AA665B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   </w:t>
      </w:r>
      <w:proofErr w:type="spellStart"/>
      <w:proofErr w:type="gramStart"/>
      <w:r w:rsidR="00EF2E27" w:rsidRPr="004213FC">
        <w:rPr>
          <w:rFonts w:asciiTheme="minorHAnsi" w:hAnsiTheme="minorHAnsi" w:cstheme="minorHAnsi"/>
          <w:sz w:val="24"/>
          <w:szCs w:val="24"/>
          <w:lang w:eastAsia="en-US"/>
        </w:rPr>
        <w:t>date.setDate</w:t>
      </w:r>
      <w:proofErr w:type="spellEnd"/>
      <w:proofErr w:type="gramEnd"/>
      <w:r w:rsidR="00EF2E27" w:rsidRPr="004213FC">
        <w:rPr>
          <w:rFonts w:asciiTheme="minorHAnsi" w:hAnsiTheme="minorHAnsi" w:cstheme="minorHAnsi"/>
          <w:sz w:val="24"/>
          <w:szCs w:val="24"/>
          <w:lang w:eastAsia="en-US"/>
        </w:rPr>
        <w:t>(</w:t>
      </w:r>
      <w:proofErr w:type="spellStart"/>
      <w:r w:rsidR="00EF2E27" w:rsidRPr="004213FC">
        <w:rPr>
          <w:rFonts w:asciiTheme="minorHAnsi" w:hAnsiTheme="minorHAnsi" w:cstheme="minorHAnsi"/>
          <w:sz w:val="24"/>
          <w:szCs w:val="24"/>
          <w:lang w:eastAsia="en-US"/>
        </w:rPr>
        <w:t>date.getDate</w:t>
      </w:r>
      <w:proofErr w:type="spellEnd"/>
      <w:r w:rsidR="00EF2E27" w:rsidRPr="004213FC">
        <w:rPr>
          <w:rFonts w:asciiTheme="minorHAnsi" w:hAnsiTheme="minorHAnsi" w:cstheme="minorHAnsi"/>
          <w:sz w:val="24"/>
          <w:szCs w:val="24"/>
          <w:lang w:eastAsia="en-US"/>
        </w:rPr>
        <w:t>() + 7);</w:t>
      </w:r>
    </w:p>
    <w:p w14:paraId="62AC60F9" w14:textId="6ED90DDE" w:rsidR="00733EBA" w:rsidRPr="004213FC" w:rsidRDefault="00733EBA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b/>
          <w:bCs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 xml:space="preserve">10] add a route to a </w:t>
      </w:r>
      <w:proofErr w:type="spellStart"/>
      <w:r w:rsidRPr="004213F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buttoin</w:t>
      </w:r>
      <w:proofErr w:type="spellEnd"/>
      <w:r w:rsidRPr="004213F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 xml:space="preserve"> in angular</w:t>
      </w:r>
    </w:p>
    <w:p w14:paraId="5609B4F5" w14:textId="003EE4C0" w:rsidR="00EF2E27" w:rsidRPr="004213FC" w:rsidRDefault="00EF2E27" w:rsidP="004213FC">
      <w:pPr>
        <w:pStyle w:val="HTMLPreformatted"/>
        <w:spacing w:line="276" w:lineRule="auto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     </w:t>
      </w:r>
      <w:r w:rsidR="004213FC">
        <w:rPr>
          <w:rFonts w:asciiTheme="minorHAnsi" w:hAnsiTheme="minorHAnsi" w:cstheme="minorHAnsi"/>
          <w:sz w:val="24"/>
          <w:szCs w:val="24"/>
          <w:lang w:eastAsia="en-US"/>
        </w:rPr>
        <w:t xml:space="preserve">        </w:t>
      </w:r>
      <w:r w:rsidRPr="004213F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-&gt;</w:t>
      </w:r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</w:t>
      </w:r>
      <w:r w:rsidRPr="004213FC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&lt;Link to=</w:t>
      </w:r>
      <w:r w:rsidR="004213FC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”</w:t>
      </w:r>
      <w:r w:rsidRPr="004213FC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/</w:t>
      </w:r>
      <w:r w:rsidR="00184C07" w:rsidRPr="004213FC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register</w:t>
      </w:r>
      <w:r w:rsidR="004213FC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”</w:t>
      </w:r>
      <w:r w:rsidRPr="004213FC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&gt;</w:t>
      </w:r>
    </w:p>
    <w:p w14:paraId="4D6FEEA0" w14:textId="2CDC9E53" w:rsidR="00EF2E27" w:rsidRPr="004213FC" w:rsidRDefault="00EF2E27" w:rsidP="004213FC">
      <w:pPr>
        <w:pStyle w:val="HTMLPreformatted"/>
        <w:spacing w:line="276" w:lineRule="auto"/>
        <w:textAlignment w:val="baseline"/>
        <w:rPr>
          <w:rStyle w:val="xml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13FC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</w:t>
      </w:r>
      <w:r w:rsidR="00184C07" w:rsidRPr="004213FC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             </w:t>
      </w:r>
      <w:r w:rsidRPr="004213FC">
        <w:rPr>
          <w:rStyle w:val="hljs-tag"/>
          <w:rFonts w:asciiTheme="minorHAnsi" w:hAnsiTheme="minorHAnsi" w:cstheme="minorHAnsi"/>
          <w:sz w:val="24"/>
          <w:szCs w:val="24"/>
          <w:bdr w:val="none" w:sz="0" w:space="0" w:color="auto" w:frame="1"/>
        </w:rPr>
        <w:t>&lt;</w:t>
      </w:r>
      <w:r w:rsidRPr="004213FC">
        <w:rPr>
          <w:rStyle w:val="hljs-name"/>
          <w:rFonts w:asciiTheme="minorHAnsi" w:hAnsiTheme="minorHAnsi" w:cstheme="minorHAnsi"/>
          <w:sz w:val="24"/>
          <w:szCs w:val="24"/>
          <w:bdr w:val="none" w:sz="0" w:space="0" w:color="auto" w:frame="1"/>
        </w:rPr>
        <w:t>button</w:t>
      </w:r>
      <w:r w:rsidRPr="004213FC">
        <w:rPr>
          <w:rStyle w:val="hljs-tag"/>
          <w:rFonts w:asciiTheme="minorHAnsi" w:hAnsiTheme="minorHAnsi" w:cstheme="minorHAnsi"/>
          <w:sz w:val="24"/>
          <w:szCs w:val="24"/>
          <w:bdr w:val="none" w:sz="0" w:space="0" w:color="auto" w:frame="1"/>
        </w:rPr>
        <w:t>&gt;</w:t>
      </w:r>
    </w:p>
    <w:p w14:paraId="5A223EE0" w14:textId="26402A82" w:rsidR="00EF2E27" w:rsidRPr="004213FC" w:rsidRDefault="00EF2E27" w:rsidP="004213FC">
      <w:pPr>
        <w:pStyle w:val="HTMLPreformatted"/>
        <w:spacing w:line="276" w:lineRule="auto"/>
        <w:textAlignment w:val="baseline"/>
        <w:rPr>
          <w:rStyle w:val="xml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13FC">
        <w:rPr>
          <w:rStyle w:val="xml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 </w:t>
      </w:r>
      <w:r w:rsidR="00184C07" w:rsidRPr="004213FC">
        <w:rPr>
          <w:rStyle w:val="xml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        </w:t>
      </w:r>
      <w:r w:rsidRPr="004213FC">
        <w:rPr>
          <w:rStyle w:val="xml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r w:rsidR="00184C07" w:rsidRPr="004213FC">
        <w:rPr>
          <w:rStyle w:val="xml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 </w:t>
      </w:r>
      <w:r w:rsidRPr="004213FC">
        <w:rPr>
          <w:rStyle w:val="xml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Click </w:t>
      </w:r>
      <w:r w:rsidR="00184C07" w:rsidRPr="004213FC">
        <w:rPr>
          <w:rStyle w:val="xml"/>
          <w:rFonts w:asciiTheme="minorHAnsi" w:hAnsiTheme="minorHAnsi" w:cstheme="minorHAnsi"/>
          <w:sz w:val="24"/>
          <w:szCs w:val="24"/>
          <w:bdr w:val="none" w:sz="0" w:space="0" w:color="auto" w:frame="1"/>
        </w:rPr>
        <w:t>here</w:t>
      </w:r>
    </w:p>
    <w:p w14:paraId="6ED2ED8A" w14:textId="4E3192D7" w:rsidR="00EF2E27" w:rsidRPr="004213FC" w:rsidRDefault="00EF2E27" w:rsidP="004213FC">
      <w:pPr>
        <w:pStyle w:val="HTMLPreformatted"/>
        <w:spacing w:line="276" w:lineRule="auto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13FC">
        <w:rPr>
          <w:rStyle w:val="xml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</w:t>
      </w:r>
      <w:r w:rsidR="00184C07" w:rsidRPr="004213FC">
        <w:rPr>
          <w:rStyle w:val="xml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             </w:t>
      </w:r>
      <w:r w:rsidRPr="004213FC">
        <w:rPr>
          <w:rStyle w:val="hljs-tag"/>
          <w:rFonts w:asciiTheme="minorHAnsi" w:hAnsiTheme="minorHAnsi" w:cstheme="minorHAnsi"/>
          <w:sz w:val="24"/>
          <w:szCs w:val="24"/>
          <w:bdr w:val="none" w:sz="0" w:space="0" w:color="auto" w:frame="1"/>
        </w:rPr>
        <w:t>&lt;/</w:t>
      </w:r>
      <w:r w:rsidRPr="004213FC">
        <w:rPr>
          <w:rStyle w:val="hljs-name"/>
          <w:rFonts w:asciiTheme="minorHAnsi" w:hAnsiTheme="minorHAnsi" w:cstheme="minorHAnsi"/>
          <w:sz w:val="24"/>
          <w:szCs w:val="24"/>
          <w:bdr w:val="none" w:sz="0" w:space="0" w:color="auto" w:frame="1"/>
        </w:rPr>
        <w:t>button</w:t>
      </w:r>
      <w:r w:rsidRPr="004213FC">
        <w:rPr>
          <w:rStyle w:val="hljs-tag"/>
          <w:rFonts w:asciiTheme="minorHAnsi" w:hAnsiTheme="minorHAnsi" w:cstheme="minorHAnsi"/>
          <w:sz w:val="24"/>
          <w:szCs w:val="24"/>
          <w:bdr w:val="none" w:sz="0" w:space="0" w:color="auto" w:frame="1"/>
        </w:rPr>
        <w:t>&gt;</w:t>
      </w:r>
    </w:p>
    <w:p w14:paraId="2CEFC2FE" w14:textId="7FABA044" w:rsidR="00EF2E27" w:rsidRPr="004213FC" w:rsidRDefault="00184C07" w:rsidP="004213FC">
      <w:pPr>
        <w:pStyle w:val="HTMLPreformatted"/>
        <w:spacing w:line="276" w:lineRule="auto"/>
        <w:textAlignment w:val="baseline"/>
        <w:rPr>
          <w:rFonts w:asciiTheme="minorHAnsi" w:hAnsiTheme="minorHAnsi" w:cstheme="minorHAnsi"/>
          <w:sz w:val="24"/>
          <w:szCs w:val="24"/>
        </w:rPr>
      </w:pPr>
      <w:r w:rsidRPr="004213FC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                  </w:t>
      </w:r>
      <w:r w:rsidR="00EF2E27" w:rsidRPr="004213FC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&lt;/Link&gt;</w:t>
      </w:r>
    </w:p>
    <w:p w14:paraId="17F5E940" w14:textId="0518477E" w:rsidR="00EF2E27" w:rsidRPr="004213FC" w:rsidRDefault="00EF2E27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</w:p>
    <w:p w14:paraId="0A11293F" w14:textId="7A5BAE7D" w:rsidR="00733EBA" w:rsidRPr="004213FC" w:rsidRDefault="00733EBA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b/>
          <w:bCs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 xml:space="preserve">11] add a slash to string in </w:t>
      </w:r>
      <w:proofErr w:type="spellStart"/>
      <w:r w:rsidRPr="004213F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javascript</w:t>
      </w:r>
      <w:proofErr w:type="spellEnd"/>
    </w:p>
    <w:p w14:paraId="0D51E83E" w14:textId="7C61FCEE" w:rsidR="00F43E9C" w:rsidRPr="004213FC" w:rsidRDefault="00184C07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-&gt;</w:t>
      </w:r>
      <w:r w:rsidR="00F43E9C"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str = “</w:t>
      </w:r>
      <w:proofErr w:type="spellStart"/>
      <w:r w:rsidR="00F43E9C" w:rsidRPr="004213FC">
        <w:rPr>
          <w:rFonts w:asciiTheme="minorHAnsi" w:hAnsiTheme="minorHAnsi" w:cstheme="minorHAnsi"/>
          <w:sz w:val="24"/>
          <w:szCs w:val="24"/>
          <w:lang w:eastAsia="en-US"/>
        </w:rPr>
        <w:t>amisha</w:t>
      </w:r>
      <w:proofErr w:type="spellEnd"/>
      <w:r w:rsidR="00F43E9C" w:rsidRPr="004213FC">
        <w:rPr>
          <w:rFonts w:asciiTheme="minorHAnsi" w:hAnsiTheme="minorHAnsi" w:cstheme="minorHAnsi"/>
          <w:sz w:val="24"/>
          <w:szCs w:val="24"/>
          <w:lang w:eastAsia="en-US"/>
        </w:rPr>
        <w:t>”;</w:t>
      </w:r>
    </w:p>
    <w:p w14:paraId="2A41EFAA" w14:textId="6069B38D" w:rsidR="00184C07" w:rsidRPr="004213FC" w:rsidRDefault="00F43E9C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   function </w:t>
      </w:r>
      <w:proofErr w:type="spellStart"/>
      <w:r w:rsidRPr="004213FC">
        <w:rPr>
          <w:rFonts w:asciiTheme="minorHAnsi" w:hAnsiTheme="minorHAnsi" w:cstheme="minorHAnsi"/>
          <w:sz w:val="24"/>
          <w:szCs w:val="24"/>
          <w:lang w:eastAsia="en-US"/>
        </w:rPr>
        <w:t>addSlash</w:t>
      </w:r>
      <w:proofErr w:type="spellEnd"/>
      <w:r w:rsidRPr="004213FC">
        <w:rPr>
          <w:rFonts w:asciiTheme="minorHAnsi" w:hAnsiTheme="minorHAnsi" w:cstheme="minorHAnsi"/>
          <w:sz w:val="24"/>
          <w:szCs w:val="24"/>
          <w:lang w:eastAsia="en-US"/>
        </w:rPr>
        <w:t>(str</w:t>
      </w:r>
      <w:proofErr w:type="gramStart"/>
      <w:r w:rsidRPr="004213FC">
        <w:rPr>
          <w:rFonts w:asciiTheme="minorHAnsi" w:hAnsiTheme="minorHAnsi" w:cstheme="minorHAnsi"/>
          <w:sz w:val="24"/>
          <w:szCs w:val="24"/>
          <w:lang w:eastAsia="en-US"/>
        </w:rPr>
        <w:t>){</w:t>
      </w:r>
      <w:proofErr w:type="gramEnd"/>
      <w:r w:rsidRPr="004213FC">
        <w:rPr>
          <w:rFonts w:asciiTheme="minorHAnsi" w:hAnsiTheme="minorHAnsi" w:cstheme="minorHAnsi"/>
          <w:sz w:val="24"/>
          <w:szCs w:val="24"/>
          <w:lang w:eastAsia="en-US"/>
        </w:rPr>
        <w:br/>
        <w:t xml:space="preserve">             str = </w:t>
      </w:r>
      <w:proofErr w:type="spellStart"/>
      <w:r w:rsidRPr="004213FC">
        <w:rPr>
          <w:rFonts w:asciiTheme="minorHAnsi" w:hAnsiTheme="minorHAnsi" w:cstheme="minorHAnsi"/>
          <w:sz w:val="24"/>
          <w:szCs w:val="24"/>
          <w:lang w:eastAsia="en-US"/>
        </w:rPr>
        <w:t>str.substring</w:t>
      </w:r>
      <w:proofErr w:type="spellEnd"/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(0,2) + ‘/’ + </w:t>
      </w:r>
      <w:proofErr w:type="spellStart"/>
      <w:r w:rsidRPr="004213FC">
        <w:rPr>
          <w:rFonts w:asciiTheme="minorHAnsi" w:hAnsiTheme="minorHAnsi" w:cstheme="minorHAnsi"/>
          <w:sz w:val="24"/>
          <w:szCs w:val="24"/>
          <w:lang w:eastAsia="en-US"/>
        </w:rPr>
        <w:t>str.subString</w:t>
      </w:r>
      <w:proofErr w:type="spellEnd"/>
      <w:r w:rsidRPr="004213FC">
        <w:rPr>
          <w:rFonts w:asciiTheme="minorHAnsi" w:hAnsiTheme="minorHAnsi" w:cstheme="minorHAnsi"/>
          <w:sz w:val="24"/>
          <w:szCs w:val="24"/>
          <w:lang w:eastAsia="en-US"/>
        </w:rPr>
        <w:t>(2,6);</w:t>
      </w:r>
    </w:p>
    <w:p w14:paraId="5E9B5E1F" w14:textId="52F94CA9" w:rsidR="00F43E9C" w:rsidRPr="004213FC" w:rsidRDefault="00F43E9C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    return str</w:t>
      </w:r>
      <w:proofErr w:type="gramStart"/>
      <w:r w:rsidRPr="004213FC">
        <w:rPr>
          <w:rFonts w:asciiTheme="minorHAnsi" w:hAnsiTheme="minorHAnsi" w:cstheme="minorHAnsi"/>
          <w:sz w:val="24"/>
          <w:szCs w:val="24"/>
          <w:lang w:eastAsia="en-US"/>
        </w:rPr>
        <w:t>; }</w:t>
      </w:r>
      <w:proofErr w:type="gramEnd"/>
    </w:p>
    <w:p w14:paraId="4F6801DE" w14:textId="563133D1" w:rsidR="00733EBA" w:rsidRPr="004213FC" w:rsidRDefault="00733EBA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b/>
          <w:bCs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 xml:space="preserve">12] how to run a filter having object [] in </w:t>
      </w:r>
      <w:proofErr w:type="spellStart"/>
      <w:r w:rsidRPr="004213F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reactjs</w:t>
      </w:r>
      <w:proofErr w:type="spellEnd"/>
    </w:p>
    <w:p w14:paraId="6414A202" w14:textId="77777777" w:rsidR="00E90C4A" w:rsidRPr="004213FC" w:rsidRDefault="00F43E9C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-&gt;</w:t>
      </w:r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</w:t>
      </w:r>
      <w:r w:rsidR="00E90C4A" w:rsidRPr="004213FC">
        <w:rPr>
          <w:rFonts w:asciiTheme="minorHAnsi" w:hAnsiTheme="minorHAnsi" w:cstheme="minorHAnsi"/>
          <w:sz w:val="24"/>
          <w:szCs w:val="24"/>
          <w:lang w:eastAsia="en-US"/>
        </w:rPr>
        <w:t>&lt;div&gt;</w:t>
      </w:r>
    </w:p>
    <w:p w14:paraId="20C776E5" w14:textId="534EC0BD" w:rsidR="00E90C4A" w:rsidRPr="004213FC" w:rsidRDefault="00E90C4A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   {</w:t>
      </w:r>
      <w:proofErr w:type="spellStart"/>
      <w:r w:rsidRPr="004213FC">
        <w:rPr>
          <w:rFonts w:asciiTheme="minorHAnsi" w:hAnsiTheme="minorHAnsi" w:cstheme="minorHAnsi"/>
          <w:sz w:val="24"/>
          <w:szCs w:val="24"/>
          <w:lang w:eastAsia="en-US"/>
        </w:rPr>
        <w:t>arrayOfObject.filter</w:t>
      </w:r>
      <w:proofErr w:type="spellEnd"/>
      <w:r w:rsidRPr="004213FC">
        <w:rPr>
          <w:rFonts w:asciiTheme="minorHAnsi" w:hAnsiTheme="minorHAnsi" w:cstheme="minorHAnsi"/>
          <w:sz w:val="24"/>
          <w:szCs w:val="24"/>
          <w:lang w:eastAsia="en-US"/>
        </w:rPr>
        <w:t>(el1 =&gt; el1.age&lt;18</w:t>
      </w:r>
      <w:proofErr w:type="gramStart"/>
      <w:r w:rsidRPr="004213FC">
        <w:rPr>
          <w:rFonts w:asciiTheme="minorHAnsi" w:hAnsiTheme="minorHAnsi" w:cstheme="minorHAnsi"/>
          <w:sz w:val="24"/>
          <w:szCs w:val="24"/>
          <w:lang w:eastAsia="en-US"/>
        </w:rPr>
        <w:t>).map</w:t>
      </w:r>
      <w:proofErr w:type="gramEnd"/>
      <w:r w:rsidRPr="004213FC">
        <w:rPr>
          <w:rFonts w:asciiTheme="minorHAnsi" w:hAnsiTheme="minorHAnsi" w:cstheme="minorHAnsi"/>
          <w:sz w:val="24"/>
          <w:szCs w:val="24"/>
          <w:lang w:eastAsia="en-US"/>
        </w:rPr>
        <w:t>(teens=&gt; teens.name)}</w:t>
      </w:r>
    </w:p>
    <w:p w14:paraId="389DAE6B" w14:textId="5FFD223B" w:rsidR="00F43E9C" w:rsidRPr="004213FC" w:rsidRDefault="00E90C4A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   &lt;/div&gt;</w:t>
      </w:r>
    </w:p>
    <w:p w14:paraId="3AD4ECA0" w14:textId="77777777" w:rsidR="00E90C4A" w:rsidRPr="004213FC" w:rsidRDefault="00E90C4A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</w:p>
    <w:p w14:paraId="641C9363" w14:textId="2ED36A4A" w:rsidR="00733EBA" w:rsidRPr="004213FC" w:rsidRDefault="00733EBA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b/>
          <w:bCs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 xml:space="preserve">13] how to use filter when returning </w:t>
      </w:r>
      <w:proofErr w:type="spellStart"/>
      <w:r w:rsidRPr="004213F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jsx</w:t>
      </w:r>
      <w:proofErr w:type="spellEnd"/>
    </w:p>
    <w:p w14:paraId="69845318" w14:textId="21C80A0A" w:rsidR="00B31E19" w:rsidRPr="004213FC" w:rsidRDefault="007308F7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-</w:t>
      </w:r>
      <w:proofErr w:type="gramStart"/>
      <w:r w:rsidRPr="004213F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&gt;</w:t>
      </w:r>
      <w:r w:rsidR="00DD43B8"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</w:t>
      </w:r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</w:t>
      </w:r>
      <w:r w:rsidR="00B31E19" w:rsidRPr="004213FC">
        <w:rPr>
          <w:rFonts w:asciiTheme="minorHAnsi" w:hAnsiTheme="minorHAnsi" w:cstheme="minorHAnsi"/>
          <w:sz w:val="24"/>
          <w:szCs w:val="24"/>
          <w:lang w:eastAsia="en-US"/>
        </w:rPr>
        <w:t>function</w:t>
      </w:r>
      <w:proofErr w:type="gramEnd"/>
      <w:r w:rsidR="00B31E19"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fil(){</w:t>
      </w:r>
    </w:p>
    <w:p w14:paraId="134C482B" w14:textId="77777777" w:rsidR="00DD43B8" w:rsidRPr="004213FC" w:rsidRDefault="00B31E19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    Return (</w:t>
      </w:r>
    </w:p>
    <w:p w14:paraId="6F97D22D" w14:textId="20D83723" w:rsidR="00DD43B8" w:rsidRPr="004213FC" w:rsidRDefault="00DD43B8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sz w:val="24"/>
          <w:szCs w:val="24"/>
          <w:lang w:eastAsia="en-US"/>
        </w:rPr>
        <w:lastRenderedPageBreak/>
        <w:t xml:space="preserve">            {</w:t>
      </w:r>
      <w:proofErr w:type="spellStart"/>
      <w:r w:rsidRPr="004213FC">
        <w:rPr>
          <w:rFonts w:asciiTheme="minorHAnsi" w:hAnsiTheme="minorHAnsi" w:cstheme="minorHAnsi"/>
          <w:sz w:val="24"/>
          <w:szCs w:val="24"/>
          <w:lang w:eastAsia="en-US"/>
        </w:rPr>
        <w:t>arrayOfObject.filter</w:t>
      </w:r>
      <w:proofErr w:type="spellEnd"/>
      <w:r w:rsidRPr="004213FC">
        <w:rPr>
          <w:rFonts w:asciiTheme="minorHAnsi" w:hAnsiTheme="minorHAnsi" w:cstheme="minorHAnsi"/>
          <w:sz w:val="24"/>
          <w:szCs w:val="24"/>
          <w:lang w:eastAsia="en-US"/>
        </w:rPr>
        <w:t>(el1 =&gt; el1.age&lt;18</w:t>
      </w:r>
      <w:proofErr w:type="gramStart"/>
      <w:r w:rsidRPr="004213FC">
        <w:rPr>
          <w:rFonts w:asciiTheme="minorHAnsi" w:hAnsiTheme="minorHAnsi" w:cstheme="minorHAnsi"/>
          <w:sz w:val="24"/>
          <w:szCs w:val="24"/>
          <w:lang w:eastAsia="en-US"/>
        </w:rPr>
        <w:t>).map</w:t>
      </w:r>
      <w:proofErr w:type="gramEnd"/>
      <w:r w:rsidRPr="004213FC">
        <w:rPr>
          <w:rFonts w:asciiTheme="minorHAnsi" w:hAnsiTheme="minorHAnsi" w:cstheme="minorHAnsi"/>
          <w:sz w:val="24"/>
          <w:szCs w:val="24"/>
          <w:lang w:eastAsia="en-US"/>
        </w:rPr>
        <w:t>(teens=&gt; teens.name)}</w:t>
      </w:r>
    </w:p>
    <w:p w14:paraId="7FA177E3" w14:textId="26964C3E" w:rsidR="007308F7" w:rsidRPr="004213FC" w:rsidRDefault="00DD43B8" w:rsidP="003955CE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     );</w:t>
      </w:r>
    </w:p>
    <w:p w14:paraId="374F32D4" w14:textId="0B8EBCF5" w:rsidR="00733EBA" w:rsidRPr="004213FC" w:rsidRDefault="00733EBA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b/>
          <w:bCs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14] Render JSX</w:t>
      </w:r>
    </w:p>
    <w:p w14:paraId="6DC735BF" w14:textId="796AAB3F" w:rsidR="007308F7" w:rsidRPr="004213FC" w:rsidRDefault="004213FC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B5119A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-&gt;</w:t>
      </w:r>
      <w:r>
        <w:rPr>
          <w:rFonts w:asciiTheme="minorHAnsi" w:hAnsiTheme="minorHAnsi" w:cstheme="minorHAnsi"/>
          <w:b/>
          <w:bCs/>
          <w:sz w:val="24"/>
          <w:szCs w:val="24"/>
          <w:lang w:eastAsia="en-US"/>
        </w:rPr>
        <w:t xml:space="preserve"> </w:t>
      </w:r>
      <w:proofErr w:type="gramStart"/>
      <w:r w:rsidR="007308F7" w:rsidRPr="004213FC">
        <w:rPr>
          <w:rFonts w:asciiTheme="minorHAnsi" w:hAnsiTheme="minorHAnsi" w:cstheme="minorHAnsi"/>
          <w:sz w:val="24"/>
          <w:szCs w:val="24"/>
          <w:lang w:eastAsia="en-US"/>
        </w:rPr>
        <w:t>Render(</w:t>
      </w:r>
      <w:proofErr w:type="gramEnd"/>
      <w:r w:rsidR="007308F7" w:rsidRPr="004213FC">
        <w:rPr>
          <w:rFonts w:asciiTheme="minorHAnsi" w:hAnsiTheme="minorHAnsi" w:cstheme="minorHAnsi"/>
          <w:sz w:val="24"/>
          <w:szCs w:val="24"/>
          <w:lang w:eastAsia="en-US"/>
        </w:rPr>
        <w:t>)</w:t>
      </w:r>
      <w:r w:rsidR="00B5119A">
        <w:rPr>
          <w:rFonts w:asciiTheme="minorHAnsi" w:hAnsiTheme="minorHAnsi" w:cstheme="minorHAnsi"/>
          <w:sz w:val="24"/>
          <w:szCs w:val="24"/>
          <w:lang w:eastAsia="en-US"/>
        </w:rPr>
        <w:t xml:space="preserve"> </w:t>
      </w:r>
      <w:r w:rsidR="007308F7" w:rsidRPr="004213FC">
        <w:rPr>
          <w:rFonts w:asciiTheme="minorHAnsi" w:hAnsiTheme="minorHAnsi" w:cstheme="minorHAnsi"/>
          <w:sz w:val="24"/>
          <w:szCs w:val="24"/>
          <w:lang w:eastAsia="en-US"/>
        </w:rPr>
        <w:t>{</w:t>
      </w:r>
    </w:p>
    <w:p w14:paraId="7DF3C8E9" w14:textId="140F9E23" w:rsidR="007308F7" w:rsidRPr="004213FC" w:rsidRDefault="007308F7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sz w:val="24"/>
          <w:szCs w:val="24"/>
          <w:lang w:eastAsia="en-US"/>
        </w:rPr>
        <w:t>&lt;div&gt;//add statements or call function &lt;/div&gt; };</w:t>
      </w:r>
      <w:r w:rsidRPr="004213FC">
        <w:rPr>
          <w:rFonts w:asciiTheme="minorHAnsi" w:hAnsiTheme="minorHAnsi" w:cstheme="minorHAnsi"/>
          <w:sz w:val="24"/>
          <w:szCs w:val="24"/>
          <w:lang w:eastAsia="en-US"/>
        </w:rPr>
        <w:br/>
      </w:r>
    </w:p>
    <w:p w14:paraId="745DBE23" w14:textId="1235F0AF" w:rsidR="00733EBA" w:rsidRPr="00B5119A" w:rsidRDefault="00733EBA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b/>
          <w:bCs/>
          <w:sz w:val="24"/>
          <w:szCs w:val="24"/>
          <w:lang w:eastAsia="en-US"/>
        </w:rPr>
      </w:pPr>
      <w:r w:rsidRPr="00B5119A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15] How to Use JavaScript in JSX</w:t>
      </w:r>
    </w:p>
    <w:p w14:paraId="3A5F3541" w14:textId="133539EE" w:rsidR="00DD43B8" w:rsidRPr="004213FC" w:rsidRDefault="00DD43B8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B5119A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-&gt;</w:t>
      </w:r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Enclose the code in </w:t>
      </w:r>
      <w:proofErr w:type="gramStart"/>
      <w:r w:rsidRPr="004213FC">
        <w:rPr>
          <w:rFonts w:asciiTheme="minorHAnsi" w:hAnsiTheme="minorHAnsi" w:cstheme="minorHAnsi"/>
          <w:sz w:val="24"/>
          <w:szCs w:val="24"/>
          <w:lang w:eastAsia="en-US"/>
        </w:rPr>
        <w:t>‘{ }</w:t>
      </w:r>
      <w:proofErr w:type="gramEnd"/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’ to use </w:t>
      </w:r>
      <w:proofErr w:type="spellStart"/>
      <w:r w:rsidRPr="004213FC">
        <w:rPr>
          <w:rFonts w:asciiTheme="minorHAnsi" w:hAnsiTheme="minorHAnsi" w:cstheme="minorHAnsi"/>
          <w:sz w:val="24"/>
          <w:szCs w:val="24"/>
          <w:lang w:eastAsia="en-US"/>
        </w:rPr>
        <w:t>javaScript</w:t>
      </w:r>
      <w:proofErr w:type="spellEnd"/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in JSX. The curly braces simply tell JSX that it is </w:t>
      </w:r>
      <w:proofErr w:type="spellStart"/>
      <w:r w:rsidRPr="004213FC">
        <w:rPr>
          <w:rFonts w:asciiTheme="minorHAnsi" w:hAnsiTheme="minorHAnsi" w:cstheme="minorHAnsi"/>
          <w:sz w:val="24"/>
          <w:szCs w:val="24"/>
          <w:lang w:eastAsia="en-US"/>
        </w:rPr>
        <w:t>javaScript</w:t>
      </w:r>
      <w:proofErr w:type="spellEnd"/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expression.           </w:t>
      </w:r>
    </w:p>
    <w:p w14:paraId="4B543DB9" w14:textId="7BFC0C44" w:rsidR="00733EBA" w:rsidRPr="00B5119A" w:rsidRDefault="00733EBA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b/>
          <w:bCs/>
          <w:sz w:val="24"/>
          <w:szCs w:val="24"/>
          <w:lang w:eastAsia="en-US"/>
        </w:rPr>
      </w:pPr>
      <w:r w:rsidRPr="00B5119A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16] How to Use array in JSX</w:t>
      </w:r>
    </w:p>
    <w:p w14:paraId="0F6F7E5F" w14:textId="406996EE" w:rsidR="00DD43B8" w:rsidRPr="004213FC" w:rsidRDefault="00DD43B8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-&gt; </w:t>
      </w:r>
      <w:r w:rsidR="00AA56EB"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const </w:t>
      </w:r>
      <w:proofErr w:type="spellStart"/>
      <w:r w:rsidR="00AA56EB" w:rsidRPr="004213FC">
        <w:rPr>
          <w:rFonts w:asciiTheme="minorHAnsi" w:hAnsiTheme="minorHAnsi" w:cstheme="minorHAnsi"/>
          <w:sz w:val="24"/>
          <w:szCs w:val="24"/>
          <w:lang w:eastAsia="en-US"/>
        </w:rPr>
        <w:t>arr</w:t>
      </w:r>
      <w:proofErr w:type="spellEnd"/>
      <w:r w:rsidR="00AA56EB"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= </w:t>
      </w:r>
      <w:proofErr w:type="spellStart"/>
      <w:r w:rsidR="00AA56EB" w:rsidRPr="004213FC">
        <w:rPr>
          <w:rFonts w:asciiTheme="minorHAnsi" w:hAnsiTheme="minorHAnsi" w:cstheme="minorHAnsi"/>
          <w:sz w:val="24"/>
          <w:szCs w:val="24"/>
          <w:lang w:eastAsia="en-US"/>
        </w:rPr>
        <w:t>dataArray.map</w:t>
      </w:r>
      <w:proofErr w:type="spellEnd"/>
      <w:r w:rsidR="00AA56EB"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((data) =&gt; {return </w:t>
      </w:r>
      <w:proofErr w:type="gramStart"/>
      <w:r w:rsidR="00AA56EB" w:rsidRPr="004213FC">
        <w:rPr>
          <w:rFonts w:asciiTheme="minorHAnsi" w:hAnsiTheme="minorHAnsi" w:cstheme="minorHAnsi"/>
          <w:sz w:val="24"/>
          <w:szCs w:val="24"/>
          <w:lang w:eastAsia="en-US"/>
        </w:rPr>
        <w:t>( &lt;</w:t>
      </w:r>
      <w:proofErr w:type="gramEnd"/>
      <w:r w:rsidR="00AA56EB" w:rsidRPr="004213FC">
        <w:rPr>
          <w:rFonts w:asciiTheme="minorHAnsi" w:hAnsiTheme="minorHAnsi" w:cstheme="minorHAnsi"/>
          <w:sz w:val="24"/>
          <w:szCs w:val="24"/>
          <w:lang w:eastAsia="en-US"/>
        </w:rPr>
        <w:t>div&gt; {data}&lt;/div&gt;); } );</w:t>
      </w:r>
    </w:p>
    <w:p w14:paraId="79D0C988" w14:textId="7900E5BA" w:rsidR="00733EBA" w:rsidRDefault="00733EBA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b/>
          <w:bCs/>
          <w:sz w:val="24"/>
          <w:szCs w:val="24"/>
          <w:lang w:eastAsia="en-US"/>
        </w:rPr>
      </w:pPr>
      <w:r w:rsidRPr="00B5119A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17] How to define a component</w:t>
      </w:r>
    </w:p>
    <w:p w14:paraId="327A11F9" w14:textId="2FB9B5C5" w:rsidR="009D23B1" w:rsidRPr="009D23B1" w:rsidRDefault="009D23B1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eastAsia="en-US"/>
        </w:rPr>
        <w:t xml:space="preserve">-&gt; </w:t>
      </w:r>
      <w:r w:rsidRPr="009D23B1">
        <w:rPr>
          <w:rFonts w:asciiTheme="minorHAnsi" w:hAnsiTheme="minorHAnsi" w:cstheme="minorHAnsi"/>
          <w:sz w:val="24"/>
          <w:szCs w:val="24"/>
          <w:lang w:eastAsia="en-US"/>
        </w:rPr>
        <w:t xml:space="preserve">export default class App extends </w:t>
      </w:r>
      <w:proofErr w:type="spellStart"/>
      <w:r w:rsidRPr="009D23B1">
        <w:rPr>
          <w:rFonts w:asciiTheme="minorHAnsi" w:hAnsiTheme="minorHAnsi" w:cstheme="minorHAnsi"/>
          <w:sz w:val="24"/>
          <w:szCs w:val="24"/>
          <w:lang w:eastAsia="en-US"/>
        </w:rPr>
        <w:t>React.Component</w:t>
      </w:r>
      <w:proofErr w:type="spellEnd"/>
      <w:r w:rsidRPr="009D23B1">
        <w:rPr>
          <w:rFonts w:asciiTheme="minorHAnsi" w:hAnsiTheme="minorHAnsi" w:cstheme="minorHAnsi"/>
          <w:sz w:val="24"/>
          <w:szCs w:val="24"/>
          <w:lang w:eastAsia="en-US"/>
        </w:rPr>
        <w:t>{</w:t>
      </w:r>
      <w:r w:rsidRPr="009D23B1">
        <w:rPr>
          <w:rFonts w:asciiTheme="minorHAnsi" w:hAnsiTheme="minorHAnsi" w:cstheme="minorHAnsi"/>
          <w:sz w:val="24"/>
          <w:szCs w:val="24"/>
          <w:lang w:eastAsia="en-US"/>
        </w:rPr>
        <w:br/>
        <w:t xml:space="preserve">             </w:t>
      </w:r>
      <w:proofErr w:type="gramStart"/>
      <w:r w:rsidRPr="009D23B1">
        <w:rPr>
          <w:rFonts w:asciiTheme="minorHAnsi" w:hAnsiTheme="minorHAnsi" w:cstheme="minorHAnsi"/>
          <w:sz w:val="24"/>
          <w:szCs w:val="24"/>
          <w:lang w:eastAsia="en-US"/>
        </w:rPr>
        <w:t>render(</w:t>
      </w:r>
      <w:proofErr w:type="gramEnd"/>
      <w:r w:rsidRPr="009D23B1">
        <w:rPr>
          <w:rFonts w:asciiTheme="minorHAnsi" w:hAnsiTheme="minorHAnsi" w:cstheme="minorHAnsi"/>
          <w:sz w:val="24"/>
          <w:szCs w:val="24"/>
          <w:lang w:eastAsia="en-US"/>
        </w:rPr>
        <w:t>) {</w:t>
      </w:r>
    </w:p>
    <w:p w14:paraId="027F1FF6" w14:textId="6C9DD28B" w:rsidR="009D23B1" w:rsidRPr="009D23B1" w:rsidRDefault="009D23B1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9D23B1">
        <w:rPr>
          <w:rFonts w:asciiTheme="minorHAnsi" w:hAnsiTheme="minorHAnsi" w:cstheme="minorHAnsi"/>
          <w:sz w:val="24"/>
          <w:szCs w:val="24"/>
          <w:lang w:eastAsia="en-US"/>
        </w:rPr>
        <w:t xml:space="preserve">            return </w:t>
      </w:r>
      <w:proofErr w:type="gramStart"/>
      <w:r w:rsidRPr="009D23B1">
        <w:rPr>
          <w:rFonts w:asciiTheme="minorHAnsi" w:hAnsiTheme="minorHAnsi" w:cstheme="minorHAnsi"/>
          <w:sz w:val="24"/>
          <w:szCs w:val="24"/>
          <w:lang w:eastAsia="en-US"/>
        </w:rPr>
        <w:t>( &lt;</w:t>
      </w:r>
      <w:proofErr w:type="gramEnd"/>
      <w:r w:rsidRPr="009D23B1">
        <w:rPr>
          <w:rFonts w:asciiTheme="minorHAnsi" w:hAnsiTheme="minorHAnsi" w:cstheme="minorHAnsi"/>
          <w:sz w:val="24"/>
          <w:szCs w:val="24"/>
          <w:lang w:eastAsia="en-US"/>
        </w:rPr>
        <w:t>h1&gt;Hey there!&lt;/h1&gt;);</w:t>
      </w:r>
    </w:p>
    <w:p w14:paraId="7DA31015" w14:textId="217B137C" w:rsidR="009D23B1" w:rsidRPr="009D23B1" w:rsidRDefault="009D23B1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9D23B1">
        <w:rPr>
          <w:rFonts w:asciiTheme="minorHAnsi" w:hAnsiTheme="minorHAnsi" w:cstheme="minorHAnsi"/>
          <w:sz w:val="24"/>
          <w:szCs w:val="24"/>
          <w:lang w:eastAsia="en-US"/>
        </w:rPr>
        <w:t xml:space="preserve">     } }</w:t>
      </w:r>
    </w:p>
    <w:p w14:paraId="59D052C0" w14:textId="2DCFFD5B" w:rsidR="00733EBA" w:rsidRPr="00B5119A" w:rsidRDefault="00733EBA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b/>
          <w:bCs/>
          <w:sz w:val="24"/>
          <w:szCs w:val="24"/>
          <w:lang w:eastAsia="en-US"/>
        </w:rPr>
      </w:pPr>
      <w:r w:rsidRPr="00B5119A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 xml:space="preserve">18] What is the use of </w:t>
      </w:r>
      <w:proofErr w:type="spellStart"/>
      <w:proofErr w:type="gramStart"/>
      <w:r w:rsidRPr="00B5119A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this.props</w:t>
      </w:r>
      <w:proofErr w:type="gramEnd"/>
      <w:r w:rsidRPr="00B5119A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.children</w:t>
      </w:r>
      <w:proofErr w:type="spellEnd"/>
    </w:p>
    <w:p w14:paraId="1F375E2F" w14:textId="790E65BC" w:rsidR="00AA56EB" w:rsidRDefault="00AA56EB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B5119A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-&gt;</w:t>
      </w:r>
      <w:r w:rsidRPr="004213FC">
        <w:rPr>
          <w:rFonts w:asciiTheme="minorHAnsi" w:hAnsiTheme="minorHAnsi" w:cstheme="minorHAnsi"/>
          <w:sz w:val="24"/>
          <w:szCs w:val="24"/>
          <w:lang w:eastAsia="en-US"/>
        </w:rPr>
        <w:t xml:space="preserve"> It is used to render the content in the component</w:t>
      </w:r>
      <w:r w:rsidR="00D0168A">
        <w:rPr>
          <w:rFonts w:asciiTheme="minorHAnsi" w:hAnsiTheme="minorHAnsi" w:cstheme="minorHAnsi"/>
          <w:sz w:val="24"/>
          <w:szCs w:val="24"/>
          <w:lang w:eastAsia="en-US"/>
        </w:rPr>
        <w:t>. Means it simply display whatever included b/w</w:t>
      </w:r>
    </w:p>
    <w:p w14:paraId="3861E3F2" w14:textId="1FBC1630" w:rsidR="00D0168A" w:rsidRPr="00D0168A" w:rsidRDefault="00D0168A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eastAsia="en-US"/>
        </w:rPr>
        <w:t xml:space="preserve">     </w:t>
      </w:r>
      <w:r>
        <w:rPr>
          <w:rFonts w:asciiTheme="minorHAnsi" w:hAnsiTheme="minorHAnsi" w:cstheme="minorHAnsi"/>
          <w:sz w:val="24"/>
          <w:szCs w:val="24"/>
          <w:lang w:eastAsia="en-US"/>
        </w:rPr>
        <w:t>t</w:t>
      </w:r>
      <w:r w:rsidRPr="00D0168A">
        <w:rPr>
          <w:rFonts w:asciiTheme="minorHAnsi" w:hAnsiTheme="minorHAnsi" w:cstheme="minorHAnsi"/>
          <w:sz w:val="24"/>
          <w:szCs w:val="24"/>
          <w:lang w:eastAsia="en-US"/>
        </w:rPr>
        <w:t>he opening and closing tags, when invoking a component.</w:t>
      </w:r>
    </w:p>
    <w:p w14:paraId="280382C4" w14:textId="09A74674" w:rsidR="00733EBA" w:rsidRDefault="00733EBA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b/>
          <w:bCs/>
          <w:sz w:val="24"/>
          <w:szCs w:val="24"/>
          <w:lang w:eastAsia="en-US"/>
        </w:rPr>
      </w:pPr>
      <w:r w:rsidRPr="00B5119A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19] Finding a DOM node</w:t>
      </w:r>
    </w:p>
    <w:p w14:paraId="714691C6" w14:textId="2D52011D" w:rsidR="009D23B1" w:rsidRPr="003955CE" w:rsidRDefault="009D23B1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-</w:t>
      </w:r>
      <w:proofErr w:type="gramStart"/>
      <w:r>
        <w:rPr>
          <w:rFonts w:asciiTheme="minorHAnsi" w:hAnsiTheme="minorHAnsi" w:cstheme="minorHAnsi"/>
          <w:b/>
          <w:bCs/>
          <w:sz w:val="24"/>
          <w:szCs w:val="24"/>
          <w:lang w:eastAsia="en-US"/>
        </w:rPr>
        <w:t xml:space="preserve">&gt;  </w:t>
      </w:r>
      <w:r w:rsidRPr="003955CE">
        <w:rPr>
          <w:rFonts w:asciiTheme="minorHAnsi" w:hAnsiTheme="minorHAnsi" w:cstheme="minorHAnsi"/>
          <w:sz w:val="24"/>
          <w:szCs w:val="24"/>
          <w:lang w:eastAsia="en-US"/>
        </w:rPr>
        <w:t>Refs</w:t>
      </w:r>
      <w:proofErr w:type="gramEnd"/>
      <w:r w:rsidRPr="003955CE">
        <w:rPr>
          <w:rFonts w:asciiTheme="minorHAnsi" w:hAnsiTheme="minorHAnsi" w:cstheme="minorHAnsi"/>
          <w:sz w:val="24"/>
          <w:szCs w:val="24"/>
          <w:lang w:eastAsia="en-US"/>
        </w:rPr>
        <w:t xml:space="preserve"> provide a way to access DOM node</w:t>
      </w:r>
      <w:r w:rsidR="003955CE" w:rsidRPr="003955CE">
        <w:rPr>
          <w:rFonts w:asciiTheme="minorHAnsi" w:hAnsiTheme="minorHAnsi" w:cstheme="minorHAnsi"/>
          <w:sz w:val="24"/>
          <w:szCs w:val="24"/>
          <w:lang w:eastAsia="en-US"/>
        </w:rPr>
        <w:t xml:space="preserve"> or react element created in the render method. </w:t>
      </w:r>
    </w:p>
    <w:p w14:paraId="3E016FFB" w14:textId="25F534E9" w:rsidR="003955CE" w:rsidRPr="003955CE" w:rsidRDefault="003955CE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3955CE">
        <w:rPr>
          <w:rFonts w:asciiTheme="minorHAnsi" w:hAnsiTheme="minorHAnsi" w:cstheme="minorHAnsi"/>
          <w:sz w:val="24"/>
          <w:szCs w:val="24"/>
          <w:lang w:eastAsia="en-US"/>
        </w:rPr>
        <w:t xml:space="preserve">      However, it is not advisable to use refs too often. But still if we want to use refs then use</w:t>
      </w:r>
    </w:p>
    <w:p w14:paraId="4AFB94B4" w14:textId="3119C607" w:rsidR="003955CE" w:rsidRPr="003955CE" w:rsidRDefault="003955CE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3955CE">
        <w:rPr>
          <w:rFonts w:asciiTheme="minorHAnsi" w:hAnsiTheme="minorHAnsi" w:cstheme="minorHAnsi"/>
          <w:sz w:val="24"/>
          <w:szCs w:val="24"/>
          <w:lang w:eastAsia="en-US"/>
        </w:rPr>
        <w:t xml:space="preserve">    </w:t>
      </w:r>
      <w:r>
        <w:rPr>
          <w:rFonts w:asciiTheme="minorHAnsi" w:hAnsiTheme="minorHAnsi" w:cstheme="minorHAnsi"/>
          <w:sz w:val="24"/>
          <w:szCs w:val="24"/>
          <w:lang w:eastAsia="en-US"/>
        </w:rPr>
        <w:t>t</w:t>
      </w:r>
      <w:r w:rsidRPr="003955CE">
        <w:rPr>
          <w:rFonts w:asciiTheme="minorHAnsi" w:hAnsiTheme="minorHAnsi" w:cstheme="minorHAnsi"/>
          <w:sz w:val="24"/>
          <w:szCs w:val="24"/>
          <w:lang w:eastAsia="en-US"/>
        </w:rPr>
        <w:t>he callback pattern</w:t>
      </w:r>
      <w:r>
        <w:rPr>
          <w:rFonts w:asciiTheme="minorHAnsi" w:hAnsiTheme="minorHAnsi" w:cstheme="minorHAnsi"/>
          <w:sz w:val="24"/>
          <w:szCs w:val="24"/>
          <w:lang w:eastAsia="en-US"/>
        </w:rPr>
        <w:t>s</w:t>
      </w:r>
      <w:r w:rsidRPr="003955CE">
        <w:rPr>
          <w:rFonts w:asciiTheme="minorHAnsi" w:hAnsiTheme="minorHAnsi" w:cstheme="minorHAnsi"/>
          <w:sz w:val="24"/>
          <w:szCs w:val="24"/>
          <w:lang w:eastAsia="en-US"/>
        </w:rPr>
        <w:t>.</w:t>
      </w:r>
    </w:p>
    <w:p w14:paraId="29BC6C13" w14:textId="44CEBD61" w:rsidR="00733EBA" w:rsidRDefault="00733EBA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b/>
          <w:bCs/>
          <w:sz w:val="24"/>
          <w:szCs w:val="24"/>
          <w:lang w:eastAsia="en-US"/>
        </w:rPr>
      </w:pPr>
      <w:r w:rsidRPr="00B5119A">
        <w:rPr>
          <w:rFonts w:asciiTheme="minorHAnsi" w:hAnsiTheme="minorHAnsi" w:cstheme="minorHAnsi"/>
          <w:b/>
          <w:bCs/>
          <w:sz w:val="24"/>
          <w:szCs w:val="24"/>
          <w:lang w:eastAsia="en-US"/>
        </w:rPr>
        <w:lastRenderedPageBreak/>
        <w:t xml:space="preserve">20] Write example to use </w:t>
      </w:r>
      <w:proofErr w:type="spellStart"/>
      <w:proofErr w:type="gramStart"/>
      <w:r w:rsidRPr="00B5119A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this.state</w:t>
      </w:r>
      <w:proofErr w:type="spellEnd"/>
      <w:proofErr w:type="gramEnd"/>
    </w:p>
    <w:p w14:paraId="4A440CFA" w14:textId="2AE46566" w:rsidR="003955CE" w:rsidRDefault="003955CE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-</w:t>
      </w:r>
      <w:proofErr w:type="gramStart"/>
      <w:r>
        <w:rPr>
          <w:rFonts w:asciiTheme="minorHAnsi" w:hAnsiTheme="minorHAnsi" w:cstheme="minorHAnsi"/>
          <w:b/>
          <w:bCs/>
          <w:sz w:val="24"/>
          <w:szCs w:val="24"/>
          <w:lang w:eastAsia="en-US"/>
        </w:rPr>
        <w:t xml:space="preserve">&gt;  </w:t>
      </w:r>
      <w:r w:rsidR="00A2785C" w:rsidRPr="00BF1D7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The</w:t>
      </w:r>
      <w:proofErr w:type="gramEnd"/>
      <w:r w:rsidR="00A2785C" w:rsidRPr="00BF1D7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r w:rsidR="00A2785C" w:rsidRPr="00BF1D79">
        <w:rPr>
          <w:rStyle w:val="HTMLCode"/>
          <w:rFonts w:asciiTheme="minorHAnsi" w:eastAsia="SimSun" w:hAnsiTheme="minorHAnsi" w:cstheme="minorHAnsi"/>
          <w:color w:val="000000"/>
          <w:sz w:val="24"/>
          <w:szCs w:val="24"/>
          <w:shd w:val="clear" w:color="auto" w:fill="FFFFFF"/>
        </w:rPr>
        <w:t>state</w:t>
      </w:r>
      <w:r w:rsidR="00A2785C" w:rsidRPr="00BF1D7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is built-in object in React components. In the state object we store property values that</w:t>
      </w:r>
    </w:p>
    <w:p w14:paraId="1712C2F6" w14:textId="3B67B32A" w:rsidR="00BF1D79" w:rsidRDefault="00BF1D79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eastAsia="en-US"/>
        </w:rPr>
        <w:t xml:space="preserve">      </w:t>
      </w:r>
      <w:r>
        <w:rPr>
          <w:rFonts w:asciiTheme="minorHAnsi" w:hAnsiTheme="minorHAnsi" w:cstheme="minorHAnsi"/>
          <w:sz w:val="24"/>
          <w:szCs w:val="24"/>
          <w:lang w:eastAsia="en-US"/>
        </w:rPr>
        <w:t>b</w:t>
      </w:r>
      <w:r w:rsidRPr="00BF1D79">
        <w:rPr>
          <w:rFonts w:asciiTheme="minorHAnsi" w:hAnsiTheme="minorHAnsi" w:cstheme="minorHAnsi"/>
          <w:sz w:val="24"/>
          <w:szCs w:val="24"/>
          <w:lang w:eastAsia="en-US"/>
        </w:rPr>
        <w:t>elongs to the component</w:t>
      </w:r>
      <w:r>
        <w:rPr>
          <w:rFonts w:asciiTheme="minorHAnsi" w:hAnsiTheme="minorHAnsi" w:cstheme="minorHAnsi"/>
          <w:sz w:val="24"/>
          <w:szCs w:val="24"/>
          <w:lang w:eastAsia="en-US"/>
        </w:rPr>
        <w:t>.</w:t>
      </w:r>
    </w:p>
    <w:p w14:paraId="145117F2" w14:textId="6D4DAB7D" w:rsidR="00BF1D79" w:rsidRDefault="00BF1D79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eastAsia="en-US"/>
        </w:rPr>
        <w:t>EXAMPLE:-</w:t>
      </w:r>
      <w:proofErr w:type="gramEnd"/>
      <w:r>
        <w:rPr>
          <w:rFonts w:asciiTheme="minorHAnsi" w:hAnsiTheme="minorHAnsi" w:cstheme="minorHAnsi"/>
          <w:sz w:val="24"/>
          <w:szCs w:val="24"/>
          <w:lang w:eastAsia="en-US"/>
        </w:rPr>
        <w:t xml:space="preserve"> </w:t>
      </w:r>
    </w:p>
    <w:p w14:paraId="386ABB85" w14:textId="6D5D7FF0" w:rsidR="00BF1D79" w:rsidRPr="00BF1D79" w:rsidRDefault="00BF1D79" w:rsidP="00BF1D79">
      <w:pPr>
        <w:rPr>
          <w:rFonts w:asciiTheme="minorHAnsi" w:hAnsiTheme="minorHAnsi" w:cstheme="minorHAnsi"/>
          <w:sz w:val="24"/>
          <w:szCs w:val="24"/>
        </w:rPr>
      </w:pPr>
      <w:r w:rsidRPr="00BF1D79">
        <w:rPr>
          <w:rFonts w:asciiTheme="minorHAnsi" w:hAnsiTheme="minorHAnsi" w:cstheme="minorHAnsi"/>
          <w:sz w:val="24"/>
          <w:szCs w:val="24"/>
        </w:rPr>
        <w:t xml:space="preserve">    </w:t>
      </w:r>
      <w:r>
        <w:rPr>
          <w:rFonts w:asciiTheme="minorHAnsi" w:hAnsiTheme="minorHAnsi" w:cstheme="minorHAnsi"/>
          <w:sz w:val="24"/>
          <w:szCs w:val="24"/>
        </w:rPr>
        <w:t xml:space="preserve">             </w:t>
      </w:r>
      <w:r w:rsidRPr="00BF1D79">
        <w:rPr>
          <w:rFonts w:asciiTheme="minorHAnsi" w:hAnsiTheme="minorHAnsi" w:cstheme="minorHAnsi"/>
          <w:sz w:val="24"/>
          <w:szCs w:val="24"/>
        </w:rPr>
        <w:t xml:space="preserve">  import React from 'react';</w:t>
      </w:r>
    </w:p>
    <w:p w14:paraId="71A8B308" w14:textId="6E0088A4" w:rsidR="00BF1D79" w:rsidRPr="00BF1D79" w:rsidRDefault="00BF1D79" w:rsidP="00BF1D79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</w:t>
      </w:r>
      <w:r w:rsidRPr="00BF1D79">
        <w:rPr>
          <w:rFonts w:asciiTheme="minorHAnsi" w:hAnsiTheme="minorHAnsi" w:cstheme="minorHAnsi"/>
          <w:sz w:val="24"/>
          <w:szCs w:val="24"/>
        </w:rPr>
        <w:t xml:space="preserve">class App extends </w:t>
      </w:r>
      <w:proofErr w:type="spellStart"/>
      <w:r w:rsidRPr="00BF1D79">
        <w:rPr>
          <w:rFonts w:asciiTheme="minorHAnsi" w:hAnsiTheme="minorHAnsi" w:cstheme="minorHAnsi"/>
          <w:sz w:val="24"/>
          <w:szCs w:val="24"/>
        </w:rPr>
        <w:t>React.Component</w:t>
      </w:r>
      <w:proofErr w:type="spellEnd"/>
      <w:r w:rsidRPr="00BF1D79">
        <w:rPr>
          <w:rFonts w:asciiTheme="minorHAnsi" w:hAnsiTheme="minorHAnsi" w:cstheme="minorHAnsi"/>
          <w:sz w:val="24"/>
          <w:szCs w:val="24"/>
        </w:rPr>
        <w:t xml:space="preserve"> {</w:t>
      </w:r>
    </w:p>
    <w:p w14:paraId="6FE93250" w14:textId="6D350837" w:rsidR="00BF1D79" w:rsidRPr="00BF1D79" w:rsidRDefault="00BF1D79" w:rsidP="00BF1D79">
      <w:pPr>
        <w:rPr>
          <w:rFonts w:asciiTheme="minorHAnsi" w:hAnsiTheme="minorHAnsi" w:cstheme="minorHAnsi"/>
          <w:sz w:val="24"/>
          <w:szCs w:val="24"/>
        </w:rPr>
      </w:pPr>
      <w:r w:rsidRPr="00BF1D79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 xml:space="preserve">                 </w:t>
      </w:r>
      <w:r w:rsidRPr="00BF1D79">
        <w:rPr>
          <w:rFonts w:asciiTheme="minorHAnsi" w:hAnsiTheme="minorHAnsi" w:cstheme="minorHAnsi"/>
          <w:sz w:val="24"/>
          <w:szCs w:val="24"/>
        </w:rPr>
        <w:t>constructor(</w:t>
      </w:r>
      <w:r>
        <w:rPr>
          <w:rFonts w:asciiTheme="minorHAnsi" w:hAnsiTheme="minorHAnsi" w:cstheme="minorHAnsi"/>
          <w:sz w:val="24"/>
          <w:szCs w:val="24"/>
        </w:rPr>
        <w:t>props</w:t>
      </w:r>
      <w:r w:rsidRPr="00BF1D79">
        <w:rPr>
          <w:rFonts w:asciiTheme="minorHAnsi" w:hAnsiTheme="minorHAnsi" w:cstheme="minorHAnsi"/>
          <w:sz w:val="24"/>
          <w:szCs w:val="24"/>
        </w:rPr>
        <w:t>) {</w:t>
      </w:r>
    </w:p>
    <w:p w14:paraId="603C235E" w14:textId="03583674" w:rsidR="00BF1D79" w:rsidRPr="00BF1D79" w:rsidRDefault="00BF1D79" w:rsidP="00BF1D79">
      <w:pPr>
        <w:rPr>
          <w:rFonts w:asciiTheme="minorHAnsi" w:hAnsiTheme="minorHAnsi" w:cstheme="minorHAnsi"/>
          <w:sz w:val="24"/>
          <w:szCs w:val="24"/>
        </w:rPr>
      </w:pPr>
      <w:r w:rsidRPr="00BF1D79">
        <w:rPr>
          <w:rFonts w:asciiTheme="minorHAnsi" w:hAnsiTheme="minorHAnsi" w:cstheme="minorHAnsi"/>
          <w:sz w:val="24"/>
          <w:szCs w:val="24"/>
        </w:rPr>
        <w:t xml:space="preserve">   </w:t>
      </w:r>
      <w:r>
        <w:rPr>
          <w:rFonts w:asciiTheme="minorHAnsi" w:hAnsiTheme="minorHAnsi" w:cstheme="minorHAnsi"/>
          <w:sz w:val="24"/>
          <w:szCs w:val="24"/>
        </w:rPr>
        <w:t xml:space="preserve">               </w:t>
      </w:r>
      <w:r w:rsidRPr="00BF1D79">
        <w:rPr>
          <w:rFonts w:asciiTheme="minorHAnsi" w:hAnsiTheme="minorHAnsi" w:cstheme="minorHAnsi"/>
          <w:sz w:val="24"/>
          <w:szCs w:val="24"/>
        </w:rPr>
        <w:t xml:space="preserve"> super(</w:t>
      </w:r>
      <w:r>
        <w:rPr>
          <w:rFonts w:asciiTheme="minorHAnsi" w:hAnsiTheme="minorHAnsi" w:cstheme="minorHAnsi"/>
          <w:sz w:val="24"/>
          <w:szCs w:val="24"/>
        </w:rPr>
        <w:t>props</w:t>
      </w:r>
      <w:r w:rsidRPr="00BF1D79">
        <w:rPr>
          <w:rFonts w:asciiTheme="minorHAnsi" w:hAnsiTheme="minorHAnsi" w:cstheme="minorHAnsi"/>
          <w:sz w:val="24"/>
          <w:szCs w:val="24"/>
        </w:rPr>
        <w:t>);</w:t>
      </w:r>
    </w:p>
    <w:p w14:paraId="7E25B42C" w14:textId="25015492" w:rsidR="00BF1D79" w:rsidRPr="00BF1D79" w:rsidRDefault="00BF1D79" w:rsidP="00BF1D79">
      <w:pPr>
        <w:rPr>
          <w:rFonts w:asciiTheme="minorHAnsi" w:hAnsiTheme="minorHAnsi" w:cstheme="minorHAnsi"/>
          <w:sz w:val="24"/>
          <w:szCs w:val="24"/>
        </w:rPr>
      </w:pPr>
      <w:r w:rsidRPr="00BF1D79">
        <w:rPr>
          <w:rFonts w:asciiTheme="minorHAnsi" w:hAnsiTheme="minorHAnsi" w:cstheme="minorHAnsi"/>
          <w:sz w:val="24"/>
          <w:szCs w:val="24"/>
        </w:rPr>
        <w:t xml:space="preserve">    </w:t>
      </w:r>
      <w:r>
        <w:rPr>
          <w:rFonts w:asciiTheme="minorHAnsi" w:hAnsiTheme="minorHAnsi" w:cstheme="minorHAnsi"/>
          <w:sz w:val="24"/>
          <w:szCs w:val="24"/>
        </w:rPr>
        <w:t xml:space="preserve">               </w:t>
      </w:r>
      <w:proofErr w:type="spellStart"/>
      <w:proofErr w:type="gramStart"/>
      <w:r w:rsidRPr="00BF1D79">
        <w:rPr>
          <w:rFonts w:asciiTheme="minorHAnsi" w:hAnsiTheme="minorHAnsi" w:cstheme="minorHAnsi"/>
          <w:sz w:val="24"/>
          <w:szCs w:val="24"/>
        </w:rPr>
        <w:t>this.state</w:t>
      </w:r>
      <w:proofErr w:type="spellEnd"/>
      <w:proofErr w:type="gramEnd"/>
      <w:r w:rsidRPr="00BF1D79">
        <w:rPr>
          <w:rFonts w:asciiTheme="minorHAnsi" w:hAnsiTheme="minorHAnsi" w:cstheme="minorHAnsi"/>
          <w:sz w:val="24"/>
          <w:szCs w:val="24"/>
        </w:rPr>
        <w:t xml:space="preserve"> = {</w:t>
      </w:r>
    </w:p>
    <w:p w14:paraId="077DF2D3" w14:textId="40286412" w:rsidR="00BF1D79" w:rsidRPr="00BF1D79" w:rsidRDefault="00BF1D79" w:rsidP="00BF1D79">
      <w:pPr>
        <w:rPr>
          <w:rFonts w:asciiTheme="minorHAnsi" w:hAnsiTheme="minorHAnsi" w:cstheme="minorHAnsi"/>
          <w:sz w:val="24"/>
          <w:szCs w:val="24"/>
        </w:rPr>
      </w:pPr>
      <w:r w:rsidRPr="00BF1D79">
        <w:rPr>
          <w:rFonts w:asciiTheme="minorHAnsi" w:hAnsiTheme="minorHAnsi" w:cstheme="minorHAnsi"/>
          <w:sz w:val="24"/>
          <w:szCs w:val="24"/>
        </w:rPr>
        <w:t xml:space="preserve">    </w:t>
      </w:r>
      <w:r>
        <w:rPr>
          <w:rFonts w:asciiTheme="minorHAnsi" w:hAnsiTheme="minorHAnsi" w:cstheme="minorHAnsi"/>
          <w:sz w:val="24"/>
          <w:szCs w:val="24"/>
        </w:rPr>
        <w:t xml:space="preserve">             </w:t>
      </w:r>
      <w:r w:rsidRPr="00BF1D79">
        <w:rPr>
          <w:rFonts w:asciiTheme="minorHAnsi" w:hAnsiTheme="minorHAnsi" w:cstheme="minorHAnsi"/>
          <w:sz w:val="24"/>
          <w:szCs w:val="24"/>
        </w:rPr>
        <w:t xml:space="preserve">  title: "React state example",</w:t>
      </w:r>
    </w:p>
    <w:p w14:paraId="05D93F6E" w14:textId="714D93C1" w:rsidR="00BF1D79" w:rsidRPr="00BF1D79" w:rsidRDefault="00BF1D79" w:rsidP="00BF1D79">
      <w:pPr>
        <w:rPr>
          <w:rFonts w:asciiTheme="minorHAnsi" w:hAnsiTheme="minorHAnsi" w:cstheme="minorHAnsi"/>
          <w:sz w:val="24"/>
          <w:szCs w:val="24"/>
        </w:rPr>
      </w:pPr>
      <w:r w:rsidRPr="00BF1D79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 xml:space="preserve">                          </w:t>
      </w:r>
      <w:r w:rsidRPr="00BF1D79">
        <w:rPr>
          <w:rFonts w:asciiTheme="minorHAnsi" w:hAnsiTheme="minorHAnsi" w:cstheme="minorHAnsi"/>
          <w:sz w:val="24"/>
          <w:szCs w:val="24"/>
        </w:rPr>
        <w:t xml:space="preserve">  };</w:t>
      </w:r>
    </w:p>
    <w:p w14:paraId="7A6309F7" w14:textId="4AF98442" w:rsidR="00BF1D79" w:rsidRPr="00BF1D79" w:rsidRDefault="00BF1D79" w:rsidP="00BF1D79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</w:t>
      </w:r>
      <w:r w:rsidRPr="00BF1D79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w:r w:rsidRPr="00BF1D79">
        <w:rPr>
          <w:rFonts w:asciiTheme="minorHAnsi" w:hAnsiTheme="minorHAnsi" w:cstheme="minorHAnsi"/>
          <w:sz w:val="24"/>
          <w:szCs w:val="24"/>
        </w:rPr>
        <w:t>}</w:t>
      </w:r>
    </w:p>
    <w:p w14:paraId="57B8BFA3" w14:textId="448252F9" w:rsidR="00BF1D79" w:rsidRPr="00BF1D79" w:rsidRDefault="00BF1D79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lang w:eastAsia="en-US"/>
        </w:rPr>
      </w:pPr>
    </w:p>
    <w:p w14:paraId="3C8AEAB2" w14:textId="5C3CFDF5" w:rsidR="00733EBA" w:rsidRPr="00201305" w:rsidRDefault="00733EBA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  <w:r w:rsidRPr="00B5119A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21] Component Lifecycle</w:t>
      </w:r>
    </w:p>
    <w:p w14:paraId="1CF6977A" w14:textId="77777777" w:rsidR="00201305" w:rsidRDefault="00201305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201305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-&gt;</w:t>
      </w:r>
      <w:r w:rsidRPr="00201305">
        <w:rPr>
          <w:rFonts w:asciiTheme="minorHAnsi" w:hAnsiTheme="minorHAnsi" w:cstheme="minorHAnsi"/>
          <w:sz w:val="24"/>
          <w:szCs w:val="24"/>
          <w:lang w:eastAsia="en-US"/>
        </w:rPr>
        <w:t xml:space="preserve"> </w:t>
      </w:r>
      <w:r w:rsidRPr="00201305">
        <w:rPr>
          <w:rStyle w:val="Emphasis"/>
          <w:rFonts w:asciiTheme="minorHAnsi" w:hAnsiTheme="minorHAnsi" w:cstheme="minorHAnsi"/>
          <w:i w:val="0"/>
          <w:iCs w:val="0"/>
          <w:sz w:val="24"/>
          <w:szCs w:val="24"/>
          <w:shd w:val="clear" w:color="auto" w:fill="FFFFFF"/>
        </w:rPr>
        <w:t>Lifecycle</w:t>
      </w:r>
      <w:r w:rsidRPr="00201305">
        <w:rPr>
          <w:rFonts w:asciiTheme="minorHAnsi" w:hAnsiTheme="minorHAnsi" w:cstheme="minorHAnsi"/>
          <w:sz w:val="24"/>
          <w:szCs w:val="24"/>
          <w:shd w:val="clear" w:color="auto" w:fill="FFFFFF"/>
        </w:rPr>
        <w:t> of </w:t>
      </w:r>
      <w:r w:rsidRPr="00201305">
        <w:rPr>
          <w:rStyle w:val="Emphasis"/>
          <w:rFonts w:asciiTheme="minorHAnsi" w:hAnsiTheme="minorHAnsi" w:cstheme="minorHAnsi"/>
          <w:i w:val="0"/>
          <w:iCs w:val="0"/>
          <w:sz w:val="24"/>
          <w:szCs w:val="24"/>
          <w:shd w:val="clear" w:color="auto" w:fill="FFFFFF"/>
        </w:rPr>
        <w:t>Components</w:t>
      </w:r>
      <w:r w:rsidRPr="00201305">
        <w:rPr>
          <w:rFonts w:asciiTheme="minorHAnsi" w:hAnsiTheme="minorHAnsi" w:cstheme="minorHAnsi"/>
          <w:sz w:val="24"/>
          <w:szCs w:val="24"/>
          <w:shd w:val="clear" w:color="auto" w:fill="FFFFFF"/>
        </w:rPr>
        <w:t> Each </w:t>
      </w:r>
      <w:r w:rsidRPr="00201305">
        <w:rPr>
          <w:rStyle w:val="Emphasis"/>
          <w:rFonts w:asciiTheme="minorHAnsi" w:hAnsiTheme="minorHAnsi" w:cstheme="minorHAnsi"/>
          <w:i w:val="0"/>
          <w:iCs w:val="0"/>
          <w:sz w:val="24"/>
          <w:szCs w:val="24"/>
          <w:shd w:val="clear" w:color="auto" w:fill="FFFFFF"/>
        </w:rPr>
        <w:t>component</w:t>
      </w:r>
      <w:r w:rsidRPr="00201305">
        <w:rPr>
          <w:rFonts w:asciiTheme="minorHAnsi" w:hAnsiTheme="minorHAnsi" w:cstheme="minorHAnsi"/>
          <w:sz w:val="24"/>
          <w:szCs w:val="24"/>
          <w:shd w:val="clear" w:color="auto" w:fill="FFFFFF"/>
        </w:rPr>
        <w:t> in </w:t>
      </w:r>
      <w:r w:rsidRPr="00201305">
        <w:rPr>
          <w:rStyle w:val="Emphasis"/>
          <w:rFonts w:asciiTheme="minorHAnsi" w:hAnsiTheme="minorHAnsi" w:cstheme="minorHAnsi"/>
          <w:i w:val="0"/>
          <w:iCs w:val="0"/>
          <w:sz w:val="24"/>
          <w:szCs w:val="24"/>
          <w:shd w:val="clear" w:color="auto" w:fill="FFFFFF"/>
        </w:rPr>
        <w:t>React</w:t>
      </w:r>
      <w:r w:rsidRPr="00201305">
        <w:rPr>
          <w:rFonts w:asciiTheme="minorHAnsi" w:hAnsiTheme="minorHAnsi" w:cstheme="minorHAnsi"/>
          <w:sz w:val="24"/>
          <w:szCs w:val="24"/>
          <w:shd w:val="clear" w:color="auto" w:fill="FFFFFF"/>
        </w:rPr>
        <w:t> has a </w:t>
      </w:r>
      <w:r w:rsidRPr="00201305">
        <w:rPr>
          <w:rStyle w:val="Emphasis"/>
          <w:rFonts w:asciiTheme="minorHAnsi" w:hAnsiTheme="minorHAnsi" w:cstheme="minorHAnsi"/>
          <w:i w:val="0"/>
          <w:iCs w:val="0"/>
          <w:sz w:val="24"/>
          <w:szCs w:val="24"/>
          <w:shd w:val="clear" w:color="auto" w:fill="FFFFFF"/>
        </w:rPr>
        <w:t>lifecycle</w:t>
      </w:r>
      <w:r w:rsidRPr="00201305">
        <w:rPr>
          <w:rFonts w:asciiTheme="minorHAnsi" w:hAnsiTheme="minorHAnsi" w:cstheme="minorHAnsi"/>
          <w:sz w:val="24"/>
          <w:szCs w:val="24"/>
          <w:shd w:val="clear" w:color="auto" w:fill="FFFFFF"/>
        </w:rPr>
        <w:t> which you can monitor an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d  </w:t>
      </w:r>
    </w:p>
    <w:p w14:paraId="39C49914" w14:textId="77777777" w:rsidR="00201305" w:rsidRDefault="00201305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4"/>
          <w:szCs w:val="24"/>
          <w:lang w:eastAsia="en-US"/>
        </w:rPr>
        <w:t xml:space="preserve">    </w:t>
      </w:r>
      <w:r w:rsidRPr="0020130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manipulate during its three main phases. The three phases are: </w:t>
      </w:r>
    </w:p>
    <w:p w14:paraId="09BDCF66" w14:textId="19F349A1" w:rsidR="00201305" w:rsidRPr="00201305" w:rsidRDefault="00201305" w:rsidP="00201305">
      <w:pPr>
        <w:pStyle w:val="ListParagraph"/>
        <w:numPr>
          <w:ilvl w:val="0"/>
          <w:numId w:val="2"/>
        </w:numPr>
        <w:tabs>
          <w:tab w:val="left" w:pos="8087"/>
        </w:tabs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201305">
        <w:rPr>
          <w:rFonts w:asciiTheme="minorHAnsi" w:hAnsiTheme="minorHAnsi" w:cstheme="minorHAnsi"/>
          <w:sz w:val="24"/>
          <w:szCs w:val="24"/>
          <w:shd w:val="clear" w:color="auto" w:fill="FFFFFF"/>
        </w:rPr>
        <w:t>Mounting</w:t>
      </w:r>
    </w:p>
    <w:p w14:paraId="11ED3B7C" w14:textId="51D82BFF" w:rsidR="00201305" w:rsidRPr="00201305" w:rsidRDefault="00201305" w:rsidP="00201305">
      <w:pPr>
        <w:pStyle w:val="ListParagraph"/>
        <w:numPr>
          <w:ilvl w:val="0"/>
          <w:numId w:val="2"/>
        </w:numPr>
        <w:tabs>
          <w:tab w:val="left" w:pos="8087"/>
        </w:tabs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201305">
        <w:rPr>
          <w:rFonts w:asciiTheme="minorHAnsi" w:hAnsiTheme="minorHAnsi" w:cstheme="minorHAnsi"/>
          <w:sz w:val="24"/>
          <w:szCs w:val="24"/>
          <w:shd w:val="clear" w:color="auto" w:fill="FFFFFF"/>
        </w:rPr>
        <w:t>Updating</w:t>
      </w:r>
    </w:p>
    <w:p w14:paraId="2AE78EAD" w14:textId="3D18441A" w:rsidR="00201305" w:rsidRPr="00B32285" w:rsidRDefault="00201305" w:rsidP="00201305">
      <w:pPr>
        <w:pStyle w:val="ListParagraph"/>
        <w:numPr>
          <w:ilvl w:val="0"/>
          <w:numId w:val="2"/>
        </w:numPr>
        <w:tabs>
          <w:tab w:val="left" w:pos="8087"/>
        </w:tabs>
        <w:rPr>
          <w:rFonts w:asciiTheme="minorHAnsi" w:hAnsiTheme="minorHAnsi" w:cstheme="minorHAnsi"/>
          <w:sz w:val="24"/>
          <w:szCs w:val="24"/>
          <w:lang w:eastAsia="en-US"/>
        </w:rPr>
      </w:pPr>
      <w:r w:rsidRPr="00201305">
        <w:rPr>
          <w:rFonts w:asciiTheme="minorHAnsi" w:hAnsiTheme="minorHAnsi" w:cstheme="minorHAnsi"/>
          <w:sz w:val="24"/>
          <w:szCs w:val="24"/>
          <w:shd w:val="clear" w:color="auto" w:fill="FFFFFF"/>
        </w:rPr>
        <w:t>Unmounting</w:t>
      </w:r>
    </w:p>
    <w:p w14:paraId="66F95F80" w14:textId="0D73D4C9" w:rsidR="00B32285" w:rsidRDefault="00B32285" w:rsidP="00B32285">
      <w:pPr>
        <w:tabs>
          <w:tab w:val="left" w:pos="8087"/>
        </w:tabs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 xml:space="preserve">                  //EXAMPLE</w:t>
      </w:r>
    </w:p>
    <w:p w14:paraId="66ACA60E" w14:textId="77777777" w:rsidR="00B32285" w:rsidRDefault="00B32285" w:rsidP="00B32285">
      <w:pPr>
        <w:tabs>
          <w:tab w:val="left" w:pos="8087"/>
        </w:tabs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 xml:space="preserve">              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030"/>
      </w:tblGrid>
      <w:tr w:rsidR="00B32285" w:rsidRPr="00B32285" w14:paraId="16C608D7" w14:textId="77777777" w:rsidTr="00B3228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B486C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import React </w:t>
            </w: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from 'react';</w:t>
            </w:r>
          </w:p>
        </w:tc>
      </w:tr>
      <w:tr w:rsidR="00B32285" w:rsidRPr="00B32285" w14:paraId="09F7CC17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DDD06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4FC82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class App extends </w:t>
            </w:r>
            <w:proofErr w:type="spellStart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React.Component</w:t>
            </w:r>
            <w:proofErr w:type="spell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B32285" w:rsidRPr="00B32285" w14:paraId="61653028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D3F10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8FED6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constructor(props) {</w:t>
            </w:r>
          </w:p>
        </w:tc>
      </w:tr>
      <w:tr w:rsidR="00B32285" w:rsidRPr="00B32285" w14:paraId="2579A418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56C44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7183D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super(props);</w:t>
            </w:r>
          </w:p>
        </w:tc>
      </w:tr>
      <w:tr w:rsidR="00B32285" w:rsidRPr="00B32285" w14:paraId="53EFE592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90595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80F4D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B32285" w:rsidRPr="00B32285" w14:paraId="30D8A59C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701C2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B42A7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this.state</w:t>
            </w:r>
            <w:proofErr w:type="spellEnd"/>
            <w:proofErr w:type="gram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{</w:t>
            </w:r>
          </w:p>
        </w:tc>
      </w:tr>
      <w:tr w:rsidR="00B32285" w:rsidRPr="00B32285" w14:paraId="4FF7C828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61A35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81E86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data: 0</w:t>
            </w:r>
          </w:p>
        </w:tc>
      </w:tr>
      <w:tr w:rsidR="00B32285" w:rsidRPr="00B32285" w14:paraId="07EC9541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69054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BD2A3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B32285" w:rsidRPr="00B32285" w14:paraId="3E5A8C3B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69085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2F0BE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this.setNewNumber</w:t>
            </w:r>
            <w:proofErr w:type="spellEnd"/>
            <w:proofErr w:type="gram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this.setNewNumber.bind</w:t>
            </w:r>
            <w:proofErr w:type="spell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(this)</w:t>
            </w:r>
          </w:p>
        </w:tc>
      </w:tr>
      <w:tr w:rsidR="00B32285" w:rsidRPr="00B32285" w14:paraId="18989B44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279CB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729B9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};</w:t>
            </w:r>
          </w:p>
        </w:tc>
      </w:tr>
      <w:tr w:rsidR="00B32285" w:rsidRPr="00B32285" w14:paraId="7EF03322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93940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612E7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setNewNumber</w:t>
            </w:r>
            <w:proofErr w:type="spell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B32285" w:rsidRPr="00B32285" w14:paraId="3724FDAA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68C12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87DF6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this.setState</w:t>
            </w:r>
            <w:proofErr w:type="spellEnd"/>
            <w:proofErr w:type="gram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({data: </w:t>
            </w:r>
            <w:proofErr w:type="spellStart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this.state.data</w:t>
            </w:r>
            <w:proofErr w:type="spell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+ 1})</w:t>
            </w:r>
          </w:p>
        </w:tc>
      </w:tr>
      <w:tr w:rsidR="00B32285" w:rsidRPr="00B32285" w14:paraId="0252D72A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43E8C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047E5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B32285" w:rsidRPr="00B32285" w14:paraId="0BC94D39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517DC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13635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proofErr w:type="gramStart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render(</w:t>
            </w:r>
            <w:proofErr w:type="gram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B32285" w:rsidRPr="00B32285" w14:paraId="5F1A7DA3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43F80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4E963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return (</w:t>
            </w:r>
          </w:p>
        </w:tc>
      </w:tr>
      <w:tr w:rsidR="00B32285" w:rsidRPr="00B32285" w14:paraId="57329221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2CE07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6A708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&lt;div&gt;</w:t>
            </w:r>
          </w:p>
        </w:tc>
      </w:tr>
      <w:tr w:rsidR="00B32285" w:rsidRPr="00B32285" w14:paraId="1BF23CD7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CECFB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C46BA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&lt;button </w:t>
            </w:r>
            <w:proofErr w:type="spellStart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onClick</w:t>
            </w:r>
            <w:proofErr w:type="spell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{</w:t>
            </w:r>
            <w:proofErr w:type="spellStart"/>
            <w:proofErr w:type="gramStart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this.setNewNumber</w:t>
            </w:r>
            <w:proofErr w:type="spellEnd"/>
            <w:proofErr w:type="gram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}&gt;INCREMENT&lt;/button&gt;</w:t>
            </w:r>
          </w:p>
        </w:tc>
      </w:tr>
      <w:tr w:rsidR="00B32285" w:rsidRPr="00B32285" w14:paraId="277EA2A5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4D3D4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F500C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&lt;Content </w:t>
            </w:r>
            <w:proofErr w:type="spellStart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myNumber</w:t>
            </w:r>
            <w:proofErr w:type="spell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{</w:t>
            </w:r>
            <w:proofErr w:type="spellStart"/>
            <w:proofErr w:type="gramStart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this.state</w:t>
            </w:r>
            <w:proofErr w:type="gram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.data</w:t>
            </w:r>
            <w:proofErr w:type="spell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}&gt;&lt;/Content&gt;</w:t>
            </w:r>
          </w:p>
        </w:tc>
      </w:tr>
      <w:tr w:rsidR="00B32285" w:rsidRPr="00B32285" w14:paraId="4D39DDAC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255F4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84C74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&lt;/div&gt;</w:t>
            </w:r>
          </w:p>
        </w:tc>
      </w:tr>
      <w:tr w:rsidR="00B32285" w:rsidRPr="00B32285" w14:paraId="4B935AEA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A0007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FDFA3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);</w:t>
            </w:r>
          </w:p>
        </w:tc>
      </w:tr>
      <w:tr w:rsidR="00B32285" w:rsidRPr="00B32285" w14:paraId="79851BA5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38FA8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B1944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B32285" w:rsidRPr="00B32285" w14:paraId="0E81E685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26FE6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B6DD8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B32285" w:rsidRPr="00B32285" w14:paraId="2626AFF6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527C7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3BE42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class Content extends </w:t>
            </w:r>
            <w:proofErr w:type="spellStart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React.Component</w:t>
            </w:r>
            <w:proofErr w:type="spell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B32285" w:rsidRPr="00B32285" w14:paraId="252E50F3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93CDF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0FBF1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componentWillMount</w:t>
            </w:r>
            <w:proofErr w:type="spell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B32285" w:rsidRPr="00B32285" w14:paraId="321678C4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4529D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25728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console.log(</w:t>
            </w:r>
            <w:proofErr w:type="gram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'Component WILL MOUNT!')</w:t>
            </w:r>
          </w:p>
        </w:tc>
      </w:tr>
      <w:tr w:rsidR="00B32285" w:rsidRPr="00B32285" w14:paraId="5383430E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3CBE0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10D98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B32285" w:rsidRPr="00B32285" w14:paraId="0FF287CC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04AD2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35938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componentDidMount</w:t>
            </w:r>
            <w:proofErr w:type="spell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B32285" w:rsidRPr="00B32285" w14:paraId="375434B3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05767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5F065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console.log(</w:t>
            </w:r>
            <w:proofErr w:type="gram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'Component DID MOUNT!')</w:t>
            </w:r>
          </w:p>
        </w:tc>
      </w:tr>
      <w:tr w:rsidR="00B32285" w:rsidRPr="00B32285" w14:paraId="2932805C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680FC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F01BD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B32285" w:rsidRPr="00B32285" w14:paraId="61B7B25C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314F4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78BB7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proofErr w:type="spellStart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componentWillReceiveProps</w:t>
            </w:r>
            <w:proofErr w:type="spell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newProps</w:t>
            </w:r>
            <w:proofErr w:type="spell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proofErr w:type="gramStart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{  </w:t>
            </w:r>
            <w:proofErr w:type="gram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B32285" w:rsidRPr="00B32285" w14:paraId="0916E2E8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26D2E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35DEC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console.log(</w:t>
            </w:r>
            <w:proofErr w:type="gram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'Component WILL RECIEVE PROPS!')</w:t>
            </w:r>
          </w:p>
        </w:tc>
      </w:tr>
      <w:tr w:rsidR="00B32285" w:rsidRPr="00B32285" w14:paraId="3F30062D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B8C49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1BA97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B32285" w:rsidRPr="00B32285" w14:paraId="4BCF4970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9C597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DF224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shouldComponentUpdate</w:t>
            </w:r>
            <w:proofErr w:type="spell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newProps</w:t>
            </w:r>
            <w:proofErr w:type="spell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newState</w:t>
            </w:r>
            <w:proofErr w:type="spell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B32285" w:rsidRPr="00B32285" w14:paraId="7E419830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118EA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5B0EF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return true;</w:t>
            </w:r>
          </w:p>
        </w:tc>
      </w:tr>
      <w:tr w:rsidR="00B32285" w:rsidRPr="00B32285" w14:paraId="13949A1A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861B3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8D808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B32285" w:rsidRPr="00B32285" w14:paraId="492B551E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8A033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6ACAD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componentWillUpdate</w:t>
            </w:r>
            <w:proofErr w:type="spell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nextProps</w:t>
            </w:r>
            <w:proofErr w:type="spell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nextState</w:t>
            </w:r>
            <w:proofErr w:type="spell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B32285" w:rsidRPr="00B32285" w14:paraId="72841AEA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D4BCC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19A2A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console.log(</w:t>
            </w:r>
            <w:proofErr w:type="gram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'Component WILL UPDATE!');</w:t>
            </w:r>
          </w:p>
        </w:tc>
      </w:tr>
      <w:tr w:rsidR="00B32285" w:rsidRPr="00B32285" w14:paraId="229F114D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98528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63D00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B32285" w:rsidRPr="00B32285" w14:paraId="253DB8EF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78AD1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55794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componentDidUpdate</w:t>
            </w:r>
            <w:proofErr w:type="spell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prevProps</w:t>
            </w:r>
            <w:proofErr w:type="spell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prevState</w:t>
            </w:r>
            <w:proofErr w:type="spell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B32285" w:rsidRPr="00B32285" w14:paraId="5800DD0D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C7F71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1EAFE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console.log(</w:t>
            </w:r>
            <w:proofErr w:type="gram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'Component DID UPDATE!')</w:t>
            </w:r>
          </w:p>
        </w:tc>
      </w:tr>
      <w:tr w:rsidR="00B32285" w:rsidRPr="00B32285" w14:paraId="27A4876A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D2034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9349F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B32285" w:rsidRPr="00B32285" w14:paraId="2787C81C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BA434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74FA9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componentWillUnmount</w:t>
            </w:r>
            <w:proofErr w:type="spell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B32285" w:rsidRPr="00B32285" w14:paraId="3E7A9B7B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4991D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2B730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console.log(</w:t>
            </w:r>
            <w:proofErr w:type="gram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'Component WILL UNMOUNT!')</w:t>
            </w:r>
          </w:p>
        </w:tc>
      </w:tr>
      <w:tr w:rsidR="00B32285" w:rsidRPr="00B32285" w14:paraId="49E7D027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B9F05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0346B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B32285" w:rsidRPr="00B32285" w14:paraId="32990FFA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940F5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DDA36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B32285" w:rsidRPr="00B32285" w14:paraId="52CBE02A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6B2CD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6392A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proofErr w:type="gramStart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render(</w:t>
            </w:r>
            <w:proofErr w:type="gram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B32285" w:rsidRPr="00B32285" w14:paraId="304C66AA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39847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5C0A5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return (</w:t>
            </w:r>
          </w:p>
        </w:tc>
      </w:tr>
      <w:tr w:rsidR="00B32285" w:rsidRPr="00B32285" w14:paraId="045C7BA6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B50CF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8193A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&lt;div&gt;</w:t>
            </w:r>
          </w:p>
        </w:tc>
      </w:tr>
      <w:tr w:rsidR="00B32285" w:rsidRPr="00B32285" w14:paraId="45ADC116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03DE8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3ECBD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&lt;h3&gt;{</w:t>
            </w:r>
            <w:proofErr w:type="spellStart"/>
            <w:proofErr w:type="gramStart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this.props</w:t>
            </w:r>
            <w:proofErr w:type="gram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.myNumber</w:t>
            </w:r>
            <w:proofErr w:type="spellEnd"/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}&lt;/h3&gt;</w:t>
            </w:r>
          </w:p>
        </w:tc>
      </w:tr>
      <w:tr w:rsidR="00B32285" w:rsidRPr="00B32285" w14:paraId="6E5C73BD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54C33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91DE3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&lt;/div&gt;</w:t>
            </w:r>
          </w:p>
        </w:tc>
      </w:tr>
      <w:tr w:rsidR="00B32285" w:rsidRPr="00B32285" w14:paraId="1F7631DC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1178A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0E8F7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);</w:t>
            </w:r>
          </w:p>
        </w:tc>
      </w:tr>
      <w:tr w:rsidR="00B32285" w:rsidRPr="00B32285" w14:paraId="2D0F68B5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38E81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EAC93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B32285" w:rsidRPr="00B32285" w14:paraId="73086CD5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0B169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2D1D3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B32285" w:rsidRPr="00B32285" w14:paraId="76B25AEE" w14:textId="77777777" w:rsidTr="00B32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417C6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0CC17" w14:textId="77777777" w:rsidR="00B32285" w:rsidRPr="00B32285" w:rsidRDefault="00B32285" w:rsidP="00B32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22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export default App;</w:t>
            </w:r>
          </w:p>
        </w:tc>
      </w:tr>
    </w:tbl>
    <w:p w14:paraId="2FB6DD9D" w14:textId="59CE9EBD" w:rsidR="00B32285" w:rsidRPr="00B32285" w:rsidRDefault="00B32285" w:rsidP="00B32285">
      <w:pPr>
        <w:tabs>
          <w:tab w:val="left" w:pos="8087"/>
        </w:tabs>
        <w:rPr>
          <w:rFonts w:asciiTheme="minorHAnsi" w:hAnsiTheme="minorHAnsi" w:cstheme="minorHAnsi"/>
          <w:sz w:val="24"/>
          <w:szCs w:val="24"/>
          <w:lang w:eastAsia="en-US"/>
        </w:rPr>
      </w:pPr>
      <w:bookmarkStart w:id="0" w:name="_GoBack"/>
      <w:bookmarkEnd w:id="0"/>
      <w:r>
        <w:rPr>
          <w:rFonts w:asciiTheme="minorHAnsi" w:hAnsiTheme="minorHAnsi" w:cstheme="minorHAnsi"/>
          <w:sz w:val="24"/>
          <w:szCs w:val="24"/>
          <w:lang w:eastAsia="en-US"/>
        </w:rPr>
        <w:tab/>
      </w:r>
    </w:p>
    <w:p w14:paraId="5F7BC3A5" w14:textId="77777777" w:rsidR="00DE0288" w:rsidRPr="004213FC" w:rsidRDefault="00DE0288" w:rsidP="004213FC">
      <w:pPr>
        <w:tabs>
          <w:tab w:val="left" w:pos="8087"/>
        </w:tabs>
        <w:ind w:left="284" w:firstLine="425"/>
        <w:rPr>
          <w:rFonts w:asciiTheme="minorHAnsi" w:hAnsiTheme="minorHAnsi" w:cstheme="minorHAnsi"/>
          <w:sz w:val="24"/>
          <w:szCs w:val="24"/>
          <w:lang w:eastAsia="en-US"/>
        </w:rPr>
      </w:pPr>
    </w:p>
    <w:p w14:paraId="2A0D7246" w14:textId="77777777" w:rsidR="00DE0288" w:rsidRPr="004213FC" w:rsidRDefault="00DE0288" w:rsidP="004213FC">
      <w:pPr>
        <w:tabs>
          <w:tab w:val="left" w:pos="8087"/>
        </w:tabs>
        <w:rPr>
          <w:rFonts w:asciiTheme="minorHAnsi" w:hAnsiTheme="minorHAnsi" w:cstheme="minorHAnsi"/>
          <w:sz w:val="24"/>
          <w:szCs w:val="24"/>
          <w:lang w:eastAsia="en-US"/>
        </w:rPr>
      </w:pPr>
    </w:p>
    <w:p w14:paraId="60E5BF65" w14:textId="77777777" w:rsidR="00DE0288" w:rsidRPr="004213FC" w:rsidRDefault="00DE0288" w:rsidP="004213FC">
      <w:pPr>
        <w:tabs>
          <w:tab w:val="left" w:pos="8087"/>
        </w:tabs>
        <w:rPr>
          <w:rFonts w:asciiTheme="minorHAnsi" w:hAnsiTheme="minorHAnsi" w:cstheme="minorHAnsi"/>
          <w:sz w:val="24"/>
          <w:szCs w:val="24"/>
          <w:lang w:eastAsia="en-US"/>
        </w:rPr>
      </w:pPr>
    </w:p>
    <w:p w14:paraId="6AF243C4" w14:textId="77777777" w:rsidR="00DE0288" w:rsidRPr="004213FC" w:rsidRDefault="00DE0288" w:rsidP="004213FC">
      <w:pPr>
        <w:tabs>
          <w:tab w:val="left" w:pos="8087"/>
        </w:tabs>
        <w:rPr>
          <w:rFonts w:asciiTheme="minorHAnsi" w:hAnsiTheme="minorHAnsi" w:cstheme="minorHAnsi"/>
          <w:sz w:val="24"/>
          <w:szCs w:val="24"/>
          <w:lang w:eastAsia="en-US"/>
        </w:rPr>
      </w:pPr>
    </w:p>
    <w:p w14:paraId="6B1EB847" w14:textId="77777777" w:rsidR="00DE0288" w:rsidRPr="004213FC" w:rsidRDefault="00DE0288" w:rsidP="004213FC">
      <w:pPr>
        <w:tabs>
          <w:tab w:val="left" w:pos="8087"/>
        </w:tabs>
        <w:rPr>
          <w:rFonts w:asciiTheme="minorHAnsi" w:hAnsiTheme="minorHAnsi" w:cstheme="minorHAnsi"/>
          <w:sz w:val="24"/>
          <w:szCs w:val="24"/>
          <w:lang w:eastAsia="en-US"/>
        </w:rPr>
      </w:pPr>
    </w:p>
    <w:p w14:paraId="14906239" w14:textId="77777777" w:rsidR="00D6663E" w:rsidRPr="004213FC" w:rsidRDefault="00946F8F" w:rsidP="004213FC">
      <w:pPr>
        <w:tabs>
          <w:tab w:val="left" w:pos="8087"/>
        </w:tabs>
        <w:rPr>
          <w:rFonts w:asciiTheme="minorHAnsi" w:hAnsiTheme="minorHAnsi" w:cstheme="minorHAnsi"/>
          <w:sz w:val="24"/>
          <w:szCs w:val="24"/>
          <w:lang w:eastAsia="en-US"/>
        </w:rPr>
      </w:pPr>
      <w:r w:rsidRPr="004213FC">
        <w:rPr>
          <w:rFonts w:asciiTheme="minorHAnsi" w:hAnsiTheme="minorHAnsi" w:cstheme="minorHAnsi"/>
          <w:sz w:val="24"/>
          <w:szCs w:val="24"/>
          <w:lang w:eastAsia="en-US"/>
        </w:rPr>
        <w:tab/>
      </w:r>
    </w:p>
    <w:sectPr w:rsidR="00D6663E" w:rsidRPr="004213FC" w:rsidSect="003955CE">
      <w:headerReference w:type="default" r:id="rId9"/>
      <w:pgSz w:w="11907" w:h="16839" w:code="9"/>
      <w:pgMar w:top="0" w:right="425" w:bottom="2835" w:left="397" w:header="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8FDE3" w14:textId="77777777" w:rsidR="009377F6" w:rsidRDefault="009377F6" w:rsidP="00CC1BF6">
      <w:pPr>
        <w:spacing w:after="0" w:line="240" w:lineRule="auto"/>
      </w:pPr>
      <w:r>
        <w:separator/>
      </w:r>
    </w:p>
  </w:endnote>
  <w:endnote w:type="continuationSeparator" w:id="0">
    <w:p w14:paraId="27ED9E3A" w14:textId="77777777" w:rsidR="009377F6" w:rsidRDefault="009377F6" w:rsidP="00CC1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35970" w14:textId="77777777" w:rsidR="009377F6" w:rsidRDefault="009377F6" w:rsidP="00CC1BF6">
      <w:pPr>
        <w:spacing w:after="0" w:line="240" w:lineRule="auto"/>
      </w:pPr>
      <w:r>
        <w:separator/>
      </w:r>
    </w:p>
  </w:footnote>
  <w:footnote w:type="continuationSeparator" w:id="0">
    <w:p w14:paraId="4F65CEF5" w14:textId="77777777" w:rsidR="009377F6" w:rsidRDefault="009377F6" w:rsidP="00CC1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880CC" w14:textId="77777777" w:rsidR="00D73954" w:rsidRDefault="00FE5480" w:rsidP="00962EEC">
    <w:pPr>
      <w:pStyle w:val="Header"/>
      <w:ind w:left="-397" w:right="28"/>
      <w:jc w:val="right"/>
    </w:pPr>
    <w:r>
      <w:rPr>
        <w:noProof/>
      </w:rPr>
      <w:drawing>
        <wp:inline distT="0" distB="0" distL="0" distR="0" wp14:anchorId="70739D9D" wp14:editId="1E7278CA">
          <wp:extent cx="7534275" cy="1152525"/>
          <wp:effectExtent l="0" t="0" r="0" b="0"/>
          <wp:docPr id="2" name="Picture 2" descr="8289 - DBS Word Doc logo and spark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8289 - DBS Word Doc logo and spark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275" cy="1152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C1F132" w14:textId="77777777" w:rsidR="00DE0288" w:rsidRDefault="00DE02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E3B31"/>
    <w:multiLevelType w:val="hybridMultilevel"/>
    <w:tmpl w:val="049C347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53F7142"/>
    <w:multiLevelType w:val="hybridMultilevel"/>
    <w:tmpl w:val="9132A130"/>
    <w:lvl w:ilvl="0" w:tplc="FFFFFFFF">
      <w:start w:val="1"/>
      <w:numFmt w:val="bullet"/>
      <w:lvlText w:val=""/>
      <w:lvlJc w:val="left"/>
      <w:pPr>
        <w:tabs>
          <w:tab w:val="num" w:pos="357"/>
        </w:tabs>
        <w:ind w:left="567" w:hanging="2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QxtTA2NjM1NzUxMzBR0lEKTi0uzszPAykwrQUAlAwCRCwAAAA="/>
  </w:docVars>
  <w:rsids>
    <w:rsidRoot w:val="00733EBA"/>
    <w:rsid w:val="00064349"/>
    <w:rsid w:val="00091326"/>
    <w:rsid w:val="000928CE"/>
    <w:rsid w:val="000D290D"/>
    <w:rsid w:val="000D77CE"/>
    <w:rsid w:val="00100477"/>
    <w:rsid w:val="00102734"/>
    <w:rsid w:val="00147889"/>
    <w:rsid w:val="001569FE"/>
    <w:rsid w:val="00161995"/>
    <w:rsid w:val="00184C07"/>
    <w:rsid w:val="00194DC8"/>
    <w:rsid w:val="001C5E9B"/>
    <w:rsid w:val="001C648D"/>
    <w:rsid w:val="001E6856"/>
    <w:rsid w:val="00201305"/>
    <w:rsid w:val="0020783F"/>
    <w:rsid w:val="002215B0"/>
    <w:rsid w:val="00226C53"/>
    <w:rsid w:val="00273D84"/>
    <w:rsid w:val="00291FC9"/>
    <w:rsid w:val="002B1EAC"/>
    <w:rsid w:val="002D41B4"/>
    <w:rsid w:val="002D59A4"/>
    <w:rsid w:val="002D61BA"/>
    <w:rsid w:val="00341CF8"/>
    <w:rsid w:val="00350C47"/>
    <w:rsid w:val="003547E9"/>
    <w:rsid w:val="0037252E"/>
    <w:rsid w:val="00386A4E"/>
    <w:rsid w:val="003955CE"/>
    <w:rsid w:val="003B30A1"/>
    <w:rsid w:val="003D02DB"/>
    <w:rsid w:val="003D2986"/>
    <w:rsid w:val="003E4DEB"/>
    <w:rsid w:val="003E6EA8"/>
    <w:rsid w:val="004213FC"/>
    <w:rsid w:val="00442913"/>
    <w:rsid w:val="00467B8C"/>
    <w:rsid w:val="00494415"/>
    <w:rsid w:val="004D0228"/>
    <w:rsid w:val="004E429C"/>
    <w:rsid w:val="004E4E9E"/>
    <w:rsid w:val="00504F09"/>
    <w:rsid w:val="00546B2B"/>
    <w:rsid w:val="00583003"/>
    <w:rsid w:val="005B260A"/>
    <w:rsid w:val="005D19AC"/>
    <w:rsid w:val="005E6ABA"/>
    <w:rsid w:val="0060309A"/>
    <w:rsid w:val="0061518D"/>
    <w:rsid w:val="006317C3"/>
    <w:rsid w:val="006921F3"/>
    <w:rsid w:val="006A26FF"/>
    <w:rsid w:val="006B43FE"/>
    <w:rsid w:val="006B5BDD"/>
    <w:rsid w:val="006F598A"/>
    <w:rsid w:val="0070548F"/>
    <w:rsid w:val="007232BF"/>
    <w:rsid w:val="007308F7"/>
    <w:rsid w:val="00733EBA"/>
    <w:rsid w:val="00740CBA"/>
    <w:rsid w:val="0074732F"/>
    <w:rsid w:val="0079638F"/>
    <w:rsid w:val="007A4095"/>
    <w:rsid w:val="007A4533"/>
    <w:rsid w:val="007E7384"/>
    <w:rsid w:val="00881D39"/>
    <w:rsid w:val="00887EA9"/>
    <w:rsid w:val="00894520"/>
    <w:rsid w:val="00897E0F"/>
    <w:rsid w:val="008A25FA"/>
    <w:rsid w:val="008C1803"/>
    <w:rsid w:val="008D2982"/>
    <w:rsid w:val="008E55C3"/>
    <w:rsid w:val="008F1080"/>
    <w:rsid w:val="009226D9"/>
    <w:rsid w:val="009377F6"/>
    <w:rsid w:val="00946F8F"/>
    <w:rsid w:val="00962EEC"/>
    <w:rsid w:val="00963A91"/>
    <w:rsid w:val="00990A16"/>
    <w:rsid w:val="00997D05"/>
    <w:rsid w:val="009D23B1"/>
    <w:rsid w:val="009F0B78"/>
    <w:rsid w:val="00A07547"/>
    <w:rsid w:val="00A248E7"/>
    <w:rsid w:val="00A2785C"/>
    <w:rsid w:val="00A35FA1"/>
    <w:rsid w:val="00A447C8"/>
    <w:rsid w:val="00A662B4"/>
    <w:rsid w:val="00A90B88"/>
    <w:rsid w:val="00AA3F02"/>
    <w:rsid w:val="00AA56EB"/>
    <w:rsid w:val="00AA6125"/>
    <w:rsid w:val="00AA665B"/>
    <w:rsid w:val="00AC35D1"/>
    <w:rsid w:val="00B26CA1"/>
    <w:rsid w:val="00B31E19"/>
    <w:rsid w:val="00B32285"/>
    <w:rsid w:val="00B5119A"/>
    <w:rsid w:val="00B7604A"/>
    <w:rsid w:val="00B95F2B"/>
    <w:rsid w:val="00BF1D79"/>
    <w:rsid w:val="00C3761B"/>
    <w:rsid w:val="00C677DE"/>
    <w:rsid w:val="00CC1BF6"/>
    <w:rsid w:val="00D0168A"/>
    <w:rsid w:val="00D1484B"/>
    <w:rsid w:val="00D15FB9"/>
    <w:rsid w:val="00D25AF7"/>
    <w:rsid w:val="00D40E5D"/>
    <w:rsid w:val="00D43621"/>
    <w:rsid w:val="00D6663E"/>
    <w:rsid w:val="00D73954"/>
    <w:rsid w:val="00D7397C"/>
    <w:rsid w:val="00DB5AA5"/>
    <w:rsid w:val="00DD43B8"/>
    <w:rsid w:val="00DE0288"/>
    <w:rsid w:val="00DF1821"/>
    <w:rsid w:val="00E22FE7"/>
    <w:rsid w:val="00E3443F"/>
    <w:rsid w:val="00E46DF6"/>
    <w:rsid w:val="00E616D3"/>
    <w:rsid w:val="00E70972"/>
    <w:rsid w:val="00E90C4A"/>
    <w:rsid w:val="00E96026"/>
    <w:rsid w:val="00EB2868"/>
    <w:rsid w:val="00EC604D"/>
    <w:rsid w:val="00ED22FB"/>
    <w:rsid w:val="00EE099F"/>
    <w:rsid w:val="00EE15D6"/>
    <w:rsid w:val="00EF2E27"/>
    <w:rsid w:val="00F03CCC"/>
    <w:rsid w:val="00F05F60"/>
    <w:rsid w:val="00F16254"/>
    <w:rsid w:val="00F43E9C"/>
    <w:rsid w:val="00FC44FC"/>
    <w:rsid w:val="00FE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82A80"/>
  <w15:chartTrackingRefBased/>
  <w15:docId w15:val="{BE7F7FE6-5C52-440C-B287-F2B945BC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97C"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qFormat/>
    <w:rsid w:val="00D6663E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0"/>
      <w:szCs w:val="20"/>
      <w:lang w:eastAsia="en-US"/>
    </w:rPr>
  </w:style>
  <w:style w:type="paragraph" w:styleId="Heading6">
    <w:name w:val="heading 6"/>
    <w:basedOn w:val="Normal"/>
    <w:next w:val="Normal"/>
    <w:qFormat/>
    <w:rsid w:val="00D6663E"/>
    <w:pPr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569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B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BF6"/>
  </w:style>
  <w:style w:type="paragraph" w:styleId="Footer">
    <w:name w:val="footer"/>
    <w:basedOn w:val="Normal"/>
    <w:link w:val="FooterChar"/>
    <w:uiPriority w:val="99"/>
    <w:unhideWhenUsed/>
    <w:rsid w:val="00CC1B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BF6"/>
  </w:style>
  <w:style w:type="character" w:styleId="Hyperlink">
    <w:name w:val="Hyperlink"/>
    <w:rsid w:val="00D6663E"/>
    <w:rPr>
      <w:color w:val="0000FF"/>
      <w:u w:val="single"/>
    </w:rPr>
  </w:style>
  <w:style w:type="paragraph" w:styleId="NormalWeb">
    <w:name w:val="Normal (Web)"/>
    <w:basedOn w:val="Normal"/>
    <w:rsid w:val="00D6663E"/>
    <w:pPr>
      <w:spacing w:after="0" w:line="240" w:lineRule="auto"/>
    </w:pPr>
    <w:rPr>
      <w:rFonts w:ascii="Times New Roman" w:hAnsi="Times New Roman"/>
      <w:color w:val="000000"/>
      <w:kern w:val="2"/>
      <w:sz w:val="24"/>
      <w:szCs w:val="20"/>
    </w:rPr>
  </w:style>
  <w:style w:type="paragraph" w:styleId="BodyTextIndent">
    <w:name w:val="Body Text Indent"/>
    <w:basedOn w:val="Normal"/>
    <w:rsid w:val="00D6663E"/>
    <w:pPr>
      <w:spacing w:after="0" w:line="480" w:lineRule="auto"/>
      <w:ind w:firstLine="720"/>
    </w:pPr>
    <w:rPr>
      <w:rFonts w:ascii="Times New Roman" w:eastAsia="Times New Roman" w:hAnsi="Times New Roman"/>
      <w:sz w:val="24"/>
      <w:szCs w:val="20"/>
      <w:lang w:val="en-GB"/>
    </w:rPr>
  </w:style>
  <w:style w:type="paragraph" w:styleId="BodyText2">
    <w:name w:val="Body Text 2"/>
    <w:basedOn w:val="Normal"/>
    <w:rsid w:val="00583003"/>
    <w:pPr>
      <w:spacing w:after="120" w:line="480" w:lineRule="auto"/>
    </w:pPr>
  </w:style>
  <w:style w:type="paragraph" w:styleId="BodyText3">
    <w:name w:val="Body Text 3"/>
    <w:basedOn w:val="Normal"/>
    <w:rsid w:val="00583003"/>
    <w:pPr>
      <w:spacing w:after="120"/>
    </w:pPr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520"/>
    <w:rPr>
      <w:rFonts w:ascii="Courier New" w:eastAsia="Times New Roman" w:hAnsi="Courier New" w:cs="Courier New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89452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95F2B"/>
  </w:style>
  <w:style w:type="character" w:customStyle="1" w:styleId="pun">
    <w:name w:val="pun"/>
    <w:basedOn w:val="DefaultParagraphFont"/>
    <w:rsid w:val="00B95F2B"/>
  </w:style>
  <w:style w:type="character" w:customStyle="1" w:styleId="lit">
    <w:name w:val="lit"/>
    <w:basedOn w:val="DefaultParagraphFont"/>
    <w:rsid w:val="00B95F2B"/>
  </w:style>
  <w:style w:type="character" w:customStyle="1" w:styleId="hljs-keyword">
    <w:name w:val="hljs-keyword"/>
    <w:basedOn w:val="DefaultParagraphFont"/>
    <w:rsid w:val="002D59A4"/>
  </w:style>
  <w:style w:type="character" w:customStyle="1" w:styleId="hljs-string">
    <w:name w:val="hljs-string"/>
    <w:basedOn w:val="DefaultParagraphFont"/>
    <w:rsid w:val="002D59A4"/>
  </w:style>
  <w:style w:type="character" w:customStyle="1" w:styleId="xml">
    <w:name w:val="xml"/>
    <w:basedOn w:val="DefaultParagraphFont"/>
    <w:rsid w:val="00EF2E27"/>
  </w:style>
  <w:style w:type="character" w:customStyle="1" w:styleId="hljs-tag">
    <w:name w:val="hljs-tag"/>
    <w:basedOn w:val="DefaultParagraphFont"/>
    <w:rsid w:val="00EF2E27"/>
  </w:style>
  <w:style w:type="character" w:customStyle="1" w:styleId="hljs-name">
    <w:name w:val="hljs-name"/>
    <w:basedOn w:val="DefaultParagraphFont"/>
    <w:rsid w:val="00EF2E27"/>
  </w:style>
  <w:style w:type="character" w:customStyle="1" w:styleId="hljs-attr">
    <w:name w:val="hljs-attr"/>
    <w:basedOn w:val="DefaultParagraphFont"/>
    <w:rsid w:val="00EF2E27"/>
  </w:style>
  <w:style w:type="character" w:styleId="Emphasis">
    <w:name w:val="Emphasis"/>
    <w:basedOn w:val="DefaultParagraphFont"/>
    <w:uiPriority w:val="20"/>
    <w:qFormat/>
    <w:rsid w:val="00201305"/>
    <w:rPr>
      <w:i/>
      <w:iCs/>
    </w:rPr>
  </w:style>
  <w:style w:type="paragraph" w:styleId="ListParagraph">
    <w:name w:val="List Paragraph"/>
    <w:basedOn w:val="Normal"/>
    <w:uiPriority w:val="34"/>
    <w:qFormat/>
    <w:rsid w:val="00201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5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ishakumari\Documents\Custom%20Office%20Templates\DBS%20Word%20Doc%20Template%20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27E53-9C0D-4A9F-AD92-15F215253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DBS Word Doc Template 2018</Template>
  <TotalTime>361</TotalTime>
  <Pages>8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KUMARI</dc:creator>
  <cp:keywords/>
  <cp:lastModifiedBy>Amisha KUMARI</cp:lastModifiedBy>
  <cp:revision>23</cp:revision>
  <cp:lastPrinted>2018-07-04T10:27:00Z</cp:lastPrinted>
  <dcterms:created xsi:type="dcterms:W3CDTF">2020-10-04T10:56:00Z</dcterms:created>
  <dcterms:modified xsi:type="dcterms:W3CDTF">2020-10-09T03:35:00Z</dcterms:modified>
</cp:coreProperties>
</file>